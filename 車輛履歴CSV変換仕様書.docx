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9828BE" w:rsidRDefault="00D93F7E" w:rsidP="009828BE">
      <w:pPr>
        <w:autoSpaceDE w:val="0"/>
        <w:autoSpaceDN w:val="0"/>
        <w:spacing w:line="240" w:lineRule="auto"/>
        <w:jc w:val="center"/>
        <w:textAlignment w:val="auto"/>
        <w:rPr>
          <w:rFonts w:ascii="ＭＳ Ｐゴシック" w:eastAsia="ＭＳ Ｐゴシック"/>
          <w:sz w:val="40"/>
        </w:rPr>
      </w:pPr>
      <w:r>
        <w:rPr>
          <w:rFonts w:ascii="ＭＳ Ｐゴシック" w:eastAsia="ＭＳ Ｐゴシック" w:hint="eastAsia"/>
          <w:sz w:val="40"/>
        </w:rPr>
        <w:t>車輛履歴CSV変換仕様書</w:t>
      </w:r>
    </w:p>
    <w:p w:rsidR="001449BD" w:rsidRDefault="001449BD" w:rsidP="009828BE">
      <w:pPr>
        <w:autoSpaceDE w:val="0"/>
        <w:autoSpaceDN w:val="0"/>
        <w:spacing w:line="240" w:lineRule="auto"/>
        <w:jc w:val="center"/>
        <w:textAlignment w:val="auto"/>
        <w:rPr>
          <w:rFonts w:ascii="ＭＳ Ｐゴシック" w:eastAsia="ＭＳ Ｐゴシック"/>
          <w:sz w:val="40"/>
        </w:rPr>
      </w:pPr>
    </w:p>
    <w:p w:rsidR="001449BD" w:rsidRDefault="001449BD">
      <w:pPr>
        <w:jc w:val="center"/>
        <w:outlineLvl w:val="0"/>
        <w:rPr>
          <w:rFonts w:ascii="ＭＳ Ｐゴシック" w:eastAsia="ＭＳ Ｐゴシック"/>
          <w:sz w:val="32"/>
        </w:rPr>
      </w:pPr>
      <w:r>
        <w:rPr>
          <w:rFonts w:ascii="ＭＳ Ｐゴシック" w:eastAsia="ＭＳ Ｐゴシック" w:hint="eastAsia"/>
          <w:sz w:val="32"/>
        </w:rPr>
        <w:tab/>
      </w:r>
      <w:r>
        <w:rPr>
          <w:rFonts w:ascii="ＭＳ Ｐゴシック" w:eastAsia="ＭＳ Ｐゴシック" w:hint="eastAsia"/>
          <w:sz w:val="32"/>
        </w:rPr>
        <w:tab/>
      </w:r>
      <w:r>
        <w:rPr>
          <w:rFonts w:ascii="ＭＳ Ｐゴシック" w:eastAsia="ＭＳ Ｐゴシック" w:hint="eastAsia"/>
          <w:sz w:val="32"/>
        </w:rPr>
        <w:tab/>
      </w:r>
      <w:r>
        <w:rPr>
          <w:rFonts w:ascii="ＭＳ Ｐゴシック" w:eastAsia="ＭＳ Ｐゴシック" w:hint="eastAsia"/>
          <w:sz w:val="32"/>
        </w:rPr>
        <w:tab/>
      </w:r>
    </w:p>
    <w:p w:rsidR="001449BD" w:rsidRDefault="00D93F7E">
      <w:pPr>
        <w:jc w:val="center"/>
        <w:rPr>
          <w:sz w:val="28"/>
        </w:rPr>
      </w:pPr>
      <w:r>
        <w:rPr>
          <w:rFonts w:hint="eastAsia"/>
          <w:sz w:val="28"/>
        </w:rPr>
        <w:t>初　版</w:t>
      </w:r>
      <w:r w:rsidR="001449BD">
        <w:rPr>
          <w:rFonts w:hint="eastAsia"/>
          <w:sz w:val="28"/>
        </w:rPr>
        <w:tab/>
      </w:r>
    </w:p>
    <w:p w:rsidR="001449BD" w:rsidRDefault="001449BD">
      <w:pPr>
        <w:jc w:val="center"/>
        <w:rPr>
          <w:rFonts w:ascii="ＭＳ Ｐゴシック" w:eastAsia="ＭＳ Ｐゴシック"/>
          <w:sz w:val="32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sz w:val="28"/>
        </w:rPr>
      </w:pPr>
    </w:p>
    <w:p w:rsidR="001449BD" w:rsidRDefault="001449BD">
      <w:pPr>
        <w:jc w:val="center"/>
        <w:rPr>
          <w:rFonts w:eastAsia="ＭＳ Ｐゴシック"/>
          <w:sz w:val="22"/>
        </w:rPr>
      </w:pPr>
    </w:p>
    <w:p w:rsidR="001449BD" w:rsidRDefault="001449BD">
      <w:pPr>
        <w:jc w:val="center"/>
        <w:rPr>
          <w:rFonts w:eastAsia="ＭＳ Ｐゴシック"/>
          <w:sz w:val="22"/>
        </w:rPr>
      </w:pPr>
    </w:p>
    <w:p w:rsidR="001449BD" w:rsidRDefault="001449BD">
      <w:pPr>
        <w:jc w:val="center"/>
        <w:rPr>
          <w:rFonts w:eastAsia="ＭＳ Ｐゴシック"/>
          <w:sz w:val="22"/>
        </w:rPr>
      </w:pPr>
    </w:p>
    <w:p w:rsidR="001449BD" w:rsidRDefault="00D93F7E">
      <w:pPr>
        <w:jc w:val="center"/>
        <w:rPr>
          <w:rFonts w:eastAsia="ＭＳ Ｐゴシック"/>
          <w:sz w:val="22"/>
        </w:rPr>
      </w:pPr>
      <w:r>
        <w:rPr>
          <w:rFonts w:eastAsia="ＭＳ Ｐゴシック" w:hint="eastAsia"/>
          <w:sz w:val="22"/>
        </w:rPr>
        <w:t>モハユニ</w:t>
      </w:r>
    </w:p>
    <w:p w:rsidR="001449BD" w:rsidRDefault="001449BD">
      <w:pPr>
        <w:jc w:val="center"/>
        <w:rPr>
          <w:rFonts w:eastAsia="ＭＳ Ｐゴシック"/>
          <w:sz w:val="22"/>
        </w:rPr>
      </w:pPr>
    </w:p>
    <w:p w:rsidR="001449BD" w:rsidRDefault="001449BD">
      <w:pPr>
        <w:jc w:val="center"/>
        <w:rPr>
          <w:rFonts w:eastAsia="ＭＳ Ｐゴシック"/>
          <w:i/>
          <w:sz w:val="16"/>
        </w:rPr>
      </w:pPr>
    </w:p>
    <w:p w:rsidR="001449BD" w:rsidRDefault="001449BD">
      <w:pPr>
        <w:rPr>
          <w:rFonts w:eastAsia="ＭＳ Ｐゴシック"/>
          <w:sz w:val="28"/>
        </w:rPr>
        <w:sectPr w:rsidR="001449BD">
          <w:headerReference w:type="default" r:id="rId8"/>
          <w:footerReference w:type="even" r:id="rId9"/>
          <w:footerReference w:type="default" r:id="rId10"/>
          <w:type w:val="continuous"/>
          <w:pgSz w:w="11907" w:h="16840" w:code="9"/>
          <w:pgMar w:top="1985" w:right="1701" w:bottom="1701" w:left="1701" w:header="851" w:footer="992" w:gutter="0"/>
          <w:cols w:space="425"/>
          <w:titlePg/>
          <w:docGrid w:linePitch="360"/>
        </w:sectPr>
      </w:pPr>
    </w:p>
    <w:p w:rsidR="001449BD" w:rsidRDefault="001449BD">
      <w:pPr>
        <w:pStyle w:val="a5"/>
        <w:rPr>
          <w:sz w:val="24"/>
        </w:rPr>
      </w:pPr>
      <w:r>
        <w:rPr>
          <w:rFonts w:hint="eastAsia"/>
          <w:sz w:val="24"/>
        </w:rPr>
        <w:lastRenderedPageBreak/>
        <w:t>改訂履歴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0"/>
        <w:gridCol w:w="1290"/>
        <w:gridCol w:w="3450"/>
        <w:gridCol w:w="990"/>
        <w:gridCol w:w="1710"/>
      </w:tblGrid>
      <w:tr w:rsidR="001449BD" w:rsidTr="00D93F7E">
        <w:tc>
          <w:tcPr>
            <w:tcW w:w="84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版数</w:t>
            </w:r>
          </w:p>
        </w:tc>
        <w:tc>
          <w:tcPr>
            <w:tcW w:w="129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日付</w:t>
            </w:r>
          </w:p>
        </w:tc>
        <w:tc>
          <w:tcPr>
            <w:tcW w:w="345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内容</w:t>
            </w:r>
          </w:p>
        </w:tc>
        <w:tc>
          <w:tcPr>
            <w:tcW w:w="99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担当</w:t>
            </w:r>
          </w:p>
        </w:tc>
        <w:tc>
          <w:tcPr>
            <w:tcW w:w="171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備考</w:t>
            </w:r>
          </w:p>
        </w:tc>
      </w:tr>
      <w:tr w:rsidR="001449BD" w:rsidTr="00D93F7E">
        <w:tc>
          <w:tcPr>
            <w:tcW w:w="84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初 版</w:t>
            </w:r>
          </w:p>
        </w:tc>
        <w:tc>
          <w:tcPr>
            <w:tcW w:w="1290" w:type="dxa"/>
          </w:tcPr>
          <w:p w:rsidR="001449BD" w:rsidRDefault="007C112F" w:rsidP="00D93F7E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20</w:t>
            </w:r>
            <w:r w:rsidR="00D93F7E">
              <w:rPr>
                <w:rFonts w:ascii="ＭＳ ゴシック" w:eastAsia="ＭＳ ゴシック" w:hint="eastAsia"/>
              </w:rPr>
              <w:t>15</w:t>
            </w:r>
            <w:r>
              <w:rPr>
                <w:rFonts w:ascii="ＭＳ ゴシック" w:eastAsia="ＭＳ ゴシック" w:hint="eastAsia"/>
              </w:rPr>
              <w:t>/</w:t>
            </w:r>
            <w:r w:rsidR="00D93F7E">
              <w:rPr>
                <w:rFonts w:ascii="ＭＳ ゴシック" w:eastAsia="ＭＳ ゴシック" w:hint="eastAsia"/>
              </w:rPr>
              <w:t>12</w:t>
            </w:r>
            <w:r w:rsidR="00980417">
              <w:rPr>
                <w:rFonts w:ascii="ＭＳ ゴシック" w:eastAsia="ＭＳ ゴシック" w:hint="eastAsia"/>
              </w:rPr>
              <w:t>/</w:t>
            </w:r>
            <w:r w:rsidR="00D93F7E">
              <w:rPr>
                <w:rFonts w:ascii="ＭＳ ゴシック" w:eastAsia="ＭＳ ゴシック" w:hint="eastAsia"/>
              </w:rPr>
              <w:t>28</w:t>
            </w:r>
          </w:p>
        </w:tc>
        <w:tc>
          <w:tcPr>
            <w:tcW w:w="345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 xml:space="preserve">初  </w:t>
            </w:r>
            <w:r w:rsidR="007C112F">
              <w:rPr>
                <w:rFonts w:ascii="ＭＳ ゴシック" w:eastAsia="ＭＳ ゴシック" w:hint="eastAsia"/>
              </w:rPr>
              <w:t>版</w:t>
            </w:r>
          </w:p>
        </w:tc>
        <w:tc>
          <w:tcPr>
            <w:tcW w:w="990" w:type="dxa"/>
          </w:tcPr>
          <w:p w:rsidR="001449BD" w:rsidRDefault="00D93F7E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  <w:r>
              <w:rPr>
                <w:rFonts w:ascii="ＭＳ ゴシック" w:eastAsia="ＭＳ ゴシック" w:hint="eastAsia"/>
              </w:rPr>
              <w:t>mohayuni</w:t>
            </w:r>
          </w:p>
        </w:tc>
        <w:tc>
          <w:tcPr>
            <w:tcW w:w="1710" w:type="dxa"/>
          </w:tcPr>
          <w:p w:rsidR="001449BD" w:rsidRDefault="001449BD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</w:tr>
      <w:tr w:rsidR="007C5D1B" w:rsidTr="00D93F7E">
        <w:tc>
          <w:tcPr>
            <w:tcW w:w="840" w:type="dxa"/>
          </w:tcPr>
          <w:p w:rsidR="007C5D1B" w:rsidRDefault="007C5D1B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  <w:tc>
          <w:tcPr>
            <w:tcW w:w="1290" w:type="dxa"/>
          </w:tcPr>
          <w:p w:rsidR="007C5D1B" w:rsidRDefault="007C5D1B" w:rsidP="007C5D1B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  <w:tc>
          <w:tcPr>
            <w:tcW w:w="3450" w:type="dxa"/>
          </w:tcPr>
          <w:p w:rsidR="007C5D1B" w:rsidRDefault="007C5D1B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  <w:tc>
          <w:tcPr>
            <w:tcW w:w="990" w:type="dxa"/>
          </w:tcPr>
          <w:p w:rsidR="007C5D1B" w:rsidRDefault="007C5D1B" w:rsidP="007C5D1B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  <w:tc>
          <w:tcPr>
            <w:tcW w:w="1710" w:type="dxa"/>
          </w:tcPr>
          <w:p w:rsidR="007C5D1B" w:rsidRDefault="007C5D1B">
            <w:pPr>
              <w:autoSpaceDE w:val="0"/>
              <w:autoSpaceDN w:val="0"/>
              <w:jc w:val="center"/>
              <w:textAlignment w:val="bottom"/>
              <w:rPr>
                <w:rFonts w:ascii="ＭＳ ゴシック" w:eastAsia="ＭＳ ゴシック"/>
              </w:rPr>
            </w:pPr>
          </w:p>
        </w:tc>
      </w:tr>
    </w:tbl>
    <w:p w:rsidR="001449BD" w:rsidRDefault="001449BD">
      <w:pPr>
        <w:pStyle w:val="a5"/>
      </w:pPr>
    </w:p>
    <w:p w:rsidR="008C1BCE" w:rsidRDefault="001449BD">
      <w:pPr>
        <w:rPr>
          <w:noProof/>
        </w:rPr>
      </w:pPr>
      <w:r>
        <w:br w:type="page"/>
      </w:r>
      <w:r w:rsidR="007C5D1B">
        <w:fldChar w:fldCharType="begin"/>
      </w:r>
      <w:r w:rsidR="007C5D1B">
        <w:instrText xml:space="preserve"> TOC \o "1-3" \h \z </w:instrText>
      </w:r>
      <w:r w:rsidR="007C5D1B">
        <w:fldChar w:fldCharType="separate"/>
      </w:r>
    </w:p>
    <w:p w:rsidR="008C1BCE" w:rsidRDefault="008C1BCE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position w:val="0"/>
          <w:sz w:val="21"/>
          <w:szCs w:val="22"/>
        </w:rPr>
      </w:pPr>
      <w:hyperlink w:anchor="_Toc439192317" w:history="1">
        <w:r w:rsidRPr="00212E37">
          <w:rPr>
            <w:rStyle w:val="af4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position w:val="0"/>
            <w:sz w:val="21"/>
            <w:szCs w:val="22"/>
          </w:rPr>
          <w:tab/>
        </w:r>
        <w:r w:rsidRPr="00212E37">
          <w:rPr>
            <w:rStyle w:val="af4"/>
            <w:rFonts w:hint="eastAsia"/>
            <w:noProof/>
          </w:rPr>
          <w:t>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_Toc439192317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0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1BCE" w:rsidRDefault="008E39DE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position w:val="0"/>
          <w:sz w:val="21"/>
          <w:szCs w:val="22"/>
        </w:rPr>
      </w:pPr>
      <w:hyperlink w:anchor="_Toc439192318" w:history="1">
        <w:r w:rsidR="008C1BCE" w:rsidRPr="00212E37">
          <w:rPr>
            <w:rStyle w:val="af4"/>
            <w:noProof/>
          </w:rPr>
          <w:t>2.</w:t>
        </w:r>
        <w:r w:rsidR="008C1BC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position w:val="0"/>
            <w:sz w:val="21"/>
            <w:szCs w:val="22"/>
          </w:rPr>
          <w:tab/>
        </w:r>
        <w:r w:rsidR="008C1BCE" w:rsidRPr="00212E37">
          <w:rPr>
            <w:rStyle w:val="af4"/>
            <w:rFonts w:hint="eastAsia"/>
            <w:noProof/>
          </w:rPr>
          <w:t>目的</w:t>
        </w:r>
        <w:r w:rsidR="008C1BCE">
          <w:rPr>
            <w:noProof/>
            <w:webHidden/>
          </w:rPr>
          <w:tab/>
        </w:r>
        <w:r w:rsidR="008C1BCE">
          <w:rPr>
            <w:noProof/>
            <w:webHidden/>
          </w:rPr>
          <w:fldChar w:fldCharType="begin"/>
        </w:r>
        <w:r w:rsidR="008C1BCE">
          <w:rPr>
            <w:noProof/>
            <w:webHidden/>
          </w:rPr>
          <w:instrText xml:space="preserve"> PAGEREF _Toc439192318 \h </w:instrText>
        </w:r>
        <w:r w:rsidR="008C1BCE">
          <w:rPr>
            <w:noProof/>
            <w:webHidden/>
          </w:rPr>
        </w:r>
        <w:r w:rsidR="008C1BCE">
          <w:rPr>
            <w:noProof/>
            <w:webHidden/>
          </w:rPr>
          <w:fldChar w:fldCharType="separate"/>
        </w:r>
        <w:r w:rsidR="00A83022">
          <w:rPr>
            <w:noProof/>
            <w:webHidden/>
          </w:rPr>
          <w:t>2</w:t>
        </w:r>
        <w:r w:rsidR="008C1BCE">
          <w:rPr>
            <w:noProof/>
            <w:webHidden/>
          </w:rPr>
          <w:fldChar w:fldCharType="end"/>
        </w:r>
      </w:hyperlink>
    </w:p>
    <w:p w:rsidR="008C1BCE" w:rsidRDefault="008E39DE">
      <w:pPr>
        <w:pStyle w:val="10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position w:val="0"/>
          <w:sz w:val="21"/>
          <w:szCs w:val="22"/>
        </w:rPr>
      </w:pPr>
      <w:hyperlink w:anchor="_Toc439192319" w:history="1">
        <w:r w:rsidR="008C1BCE" w:rsidRPr="00212E37">
          <w:rPr>
            <w:rStyle w:val="af4"/>
            <w:noProof/>
          </w:rPr>
          <w:t>3.</w:t>
        </w:r>
        <w:r w:rsidR="008C1BC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position w:val="0"/>
            <w:sz w:val="21"/>
            <w:szCs w:val="22"/>
          </w:rPr>
          <w:tab/>
        </w:r>
        <w:r w:rsidR="008C1BCE" w:rsidRPr="00212E37">
          <w:rPr>
            <w:rStyle w:val="af4"/>
            <w:rFonts w:hint="eastAsia"/>
            <w:noProof/>
          </w:rPr>
          <w:t>変換方式</w:t>
        </w:r>
        <w:r w:rsidR="008C1BCE">
          <w:rPr>
            <w:noProof/>
            <w:webHidden/>
          </w:rPr>
          <w:tab/>
        </w:r>
        <w:r w:rsidR="008C1BCE">
          <w:rPr>
            <w:noProof/>
            <w:webHidden/>
          </w:rPr>
          <w:fldChar w:fldCharType="begin"/>
        </w:r>
        <w:r w:rsidR="008C1BCE">
          <w:rPr>
            <w:noProof/>
            <w:webHidden/>
          </w:rPr>
          <w:instrText xml:space="preserve"> PAGEREF _Toc439192319 \h </w:instrText>
        </w:r>
        <w:r w:rsidR="008C1BCE">
          <w:rPr>
            <w:noProof/>
            <w:webHidden/>
          </w:rPr>
        </w:r>
        <w:r w:rsidR="008C1BCE">
          <w:rPr>
            <w:noProof/>
            <w:webHidden/>
          </w:rPr>
          <w:fldChar w:fldCharType="separate"/>
        </w:r>
        <w:r w:rsidR="00A83022">
          <w:rPr>
            <w:noProof/>
            <w:webHidden/>
          </w:rPr>
          <w:t>2</w:t>
        </w:r>
        <w:r w:rsidR="008C1BCE">
          <w:rPr>
            <w:noProof/>
            <w:webHidden/>
          </w:rPr>
          <w:fldChar w:fldCharType="end"/>
        </w:r>
      </w:hyperlink>
    </w:p>
    <w:p w:rsidR="008C1BCE" w:rsidRDefault="008E39DE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kern w:val="2"/>
          <w:position w:val="0"/>
          <w:sz w:val="21"/>
          <w:szCs w:val="22"/>
        </w:rPr>
      </w:pPr>
      <w:hyperlink w:anchor="_Toc439192320" w:history="1">
        <w:r w:rsidR="008C1BCE" w:rsidRPr="00212E37">
          <w:rPr>
            <w:rStyle w:val="af4"/>
            <w:noProof/>
          </w:rPr>
          <w:t>3.1.</w:t>
        </w:r>
        <w:r w:rsidR="008C1BCE">
          <w:rPr>
            <w:rFonts w:asciiTheme="minorHAnsi" w:eastAsiaTheme="minorEastAsia" w:hAnsiTheme="minorHAnsi" w:cstheme="minorBidi"/>
            <w:smallCaps w:val="0"/>
            <w:noProof/>
            <w:kern w:val="2"/>
            <w:position w:val="0"/>
            <w:sz w:val="21"/>
            <w:szCs w:val="22"/>
          </w:rPr>
          <w:tab/>
        </w:r>
        <w:r w:rsidR="008C1BCE" w:rsidRPr="00212E37">
          <w:rPr>
            <w:rStyle w:val="af4"/>
            <w:noProof/>
          </w:rPr>
          <w:t>CSV</w:t>
        </w:r>
        <w:r w:rsidR="008C1BCE" w:rsidRPr="00212E37">
          <w:rPr>
            <w:rStyle w:val="af4"/>
            <w:rFonts w:hint="eastAsia"/>
            <w:noProof/>
          </w:rPr>
          <w:t>電車車輛履歴ファイルフォーマット</w:t>
        </w:r>
        <w:r w:rsidR="008C1BCE">
          <w:rPr>
            <w:noProof/>
            <w:webHidden/>
          </w:rPr>
          <w:tab/>
        </w:r>
        <w:r w:rsidR="008C1BCE">
          <w:rPr>
            <w:noProof/>
            <w:webHidden/>
          </w:rPr>
          <w:fldChar w:fldCharType="begin"/>
        </w:r>
        <w:r w:rsidR="008C1BCE">
          <w:rPr>
            <w:noProof/>
            <w:webHidden/>
          </w:rPr>
          <w:instrText xml:space="preserve"> PAGEREF _Toc439192320 \h </w:instrText>
        </w:r>
        <w:r w:rsidR="008C1BCE">
          <w:rPr>
            <w:noProof/>
            <w:webHidden/>
          </w:rPr>
        </w:r>
        <w:r w:rsidR="008C1BCE">
          <w:rPr>
            <w:noProof/>
            <w:webHidden/>
          </w:rPr>
          <w:fldChar w:fldCharType="separate"/>
        </w:r>
        <w:r w:rsidR="00A83022">
          <w:rPr>
            <w:noProof/>
            <w:webHidden/>
          </w:rPr>
          <w:t>2</w:t>
        </w:r>
        <w:r w:rsidR="008C1BCE">
          <w:rPr>
            <w:noProof/>
            <w:webHidden/>
          </w:rPr>
          <w:fldChar w:fldCharType="end"/>
        </w:r>
      </w:hyperlink>
    </w:p>
    <w:p w:rsidR="008C1BCE" w:rsidRDefault="008E39DE">
      <w:pPr>
        <w:pStyle w:val="3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position w:val="0"/>
          <w:sz w:val="21"/>
          <w:szCs w:val="22"/>
        </w:rPr>
      </w:pPr>
      <w:hyperlink w:anchor="_Toc439192321" w:history="1">
        <w:r w:rsidR="008C1BCE" w:rsidRPr="00212E37">
          <w:rPr>
            <w:rStyle w:val="af4"/>
            <w:noProof/>
          </w:rPr>
          <w:t>3.1.1.</w:t>
        </w:r>
        <w:r w:rsidR="008C1BCE">
          <w:rPr>
            <w:rFonts w:asciiTheme="minorHAnsi" w:eastAsiaTheme="minorEastAsia" w:hAnsiTheme="minorHAnsi" w:cstheme="minorBidi"/>
            <w:noProof/>
            <w:kern w:val="2"/>
            <w:position w:val="0"/>
            <w:sz w:val="21"/>
            <w:szCs w:val="22"/>
          </w:rPr>
          <w:tab/>
        </w:r>
        <w:r w:rsidR="008C1BCE" w:rsidRPr="00212E37">
          <w:rPr>
            <w:rStyle w:val="af4"/>
            <w:rFonts w:hint="eastAsia"/>
            <w:noProof/>
          </w:rPr>
          <w:t>カラムとＤＢクラスメンバー</w:t>
        </w:r>
        <w:r w:rsidR="008C1BCE">
          <w:rPr>
            <w:noProof/>
            <w:webHidden/>
          </w:rPr>
          <w:tab/>
        </w:r>
        <w:r w:rsidR="008C1BCE">
          <w:rPr>
            <w:noProof/>
            <w:webHidden/>
          </w:rPr>
          <w:fldChar w:fldCharType="begin"/>
        </w:r>
        <w:r w:rsidR="008C1BCE">
          <w:rPr>
            <w:noProof/>
            <w:webHidden/>
          </w:rPr>
          <w:instrText xml:space="preserve"> PAGEREF _Toc439192321 \h </w:instrText>
        </w:r>
        <w:r w:rsidR="008C1BCE">
          <w:rPr>
            <w:noProof/>
            <w:webHidden/>
          </w:rPr>
        </w:r>
        <w:r w:rsidR="008C1BCE">
          <w:rPr>
            <w:noProof/>
            <w:webHidden/>
          </w:rPr>
          <w:fldChar w:fldCharType="separate"/>
        </w:r>
        <w:r w:rsidR="00A83022">
          <w:rPr>
            <w:noProof/>
            <w:webHidden/>
          </w:rPr>
          <w:t>2</w:t>
        </w:r>
        <w:r w:rsidR="008C1BCE">
          <w:rPr>
            <w:noProof/>
            <w:webHidden/>
          </w:rPr>
          <w:fldChar w:fldCharType="end"/>
        </w:r>
      </w:hyperlink>
    </w:p>
    <w:p w:rsidR="001449BD" w:rsidRDefault="007C5D1B">
      <w:pPr>
        <w:sectPr w:rsidR="001449BD">
          <w:headerReference w:type="even" r:id="rId11"/>
          <w:footerReference w:type="even" r:id="rId12"/>
          <w:headerReference w:type="first" r:id="rId13"/>
          <w:footerReference w:type="first" r:id="rId14"/>
          <w:type w:val="oddPage"/>
          <w:pgSz w:w="11907" w:h="16840" w:code="9"/>
          <w:pgMar w:top="1985" w:right="1701" w:bottom="1701" w:left="1701" w:header="851" w:footer="992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:rsidR="001449BD" w:rsidRDefault="001449BD">
      <w:pPr>
        <w:pStyle w:val="a5"/>
      </w:pPr>
    </w:p>
    <w:p w:rsidR="001449BD" w:rsidRDefault="001449BD">
      <w:pPr>
        <w:pStyle w:val="1"/>
      </w:pPr>
      <w:bookmarkStart w:id="0" w:name="_Toc422991371"/>
      <w:bookmarkStart w:id="1" w:name="_Toc439192317"/>
      <w:r>
        <w:rPr>
          <w:rFonts w:hint="eastAsia"/>
        </w:rPr>
        <w:t>適用</w:t>
      </w:r>
      <w:bookmarkEnd w:id="0"/>
      <w:bookmarkEnd w:id="1"/>
    </w:p>
    <w:p w:rsidR="001F32A5" w:rsidRDefault="001449BD">
      <w:pPr>
        <w:ind w:left="851"/>
      </w:pPr>
      <w:r>
        <w:rPr>
          <w:rFonts w:hint="eastAsia"/>
        </w:rPr>
        <w:t>本</w:t>
      </w:r>
      <w:r w:rsidR="007C112F">
        <w:rPr>
          <w:rFonts w:hint="eastAsia"/>
        </w:rPr>
        <w:t>資料は、</w:t>
      </w:r>
      <w:r w:rsidR="00D93F7E">
        <w:rPr>
          <w:rFonts w:hint="eastAsia"/>
        </w:rPr>
        <w:t>車輛履歴CSVをData-Baseに格納する際の変換方式について</w:t>
      </w:r>
      <w:r w:rsidR="001F32A5">
        <w:rPr>
          <w:rFonts w:hint="eastAsia"/>
        </w:rPr>
        <w:t>記述する</w:t>
      </w:r>
    </w:p>
    <w:p w:rsidR="001F32A5" w:rsidRPr="00D93F7E" w:rsidRDefault="001F32A5">
      <w:pPr>
        <w:ind w:left="851"/>
      </w:pPr>
    </w:p>
    <w:p w:rsidR="00176D27" w:rsidRPr="00176D27" w:rsidRDefault="001F32A5" w:rsidP="00176D27">
      <w:pPr>
        <w:pStyle w:val="1"/>
      </w:pPr>
      <w:bookmarkStart w:id="2" w:name="_Toc439192318"/>
      <w:r>
        <w:rPr>
          <w:rFonts w:hint="eastAsia"/>
        </w:rPr>
        <w:t>目的</w:t>
      </w:r>
      <w:bookmarkEnd w:id="2"/>
    </w:p>
    <w:p w:rsidR="0031181F" w:rsidRDefault="00D93F7E">
      <w:pPr>
        <w:ind w:left="851"/>
      </w:pPr>
      <w:r>
        <w:rPr>
          <w:rFonts w:hint="eastAsia"/>
        </w:rPr>
        <w:t>車輛履歴Data-Baseの作成に当り、ベースデータとしてCSVファイルを利用する。</w:t>
      </w:r>
    </w:p>
    <w:p w:rsidR="00D93F7E" w:rsidRDefault="00D93F7E">
      <w:pPr>
        <w:ind w:left="851"/>
      </w:pPr>
      <w:r>
        <w:rPr>
          <w:rFonts w:hint="eastAsia"/>
        </w:rPr>
        <w:t>CSVファイルから既定Data-Base化する際の変換ルールを定める。</w:t>
      </w:r>
    </w:p>
    <w:p w:rsidR="00D93F7E" w:rsidRDefault="00D93F7E">
      <w:pPr>
        <w:ind w:left="851"/>
      </w:pPr>
      <w:r>
        <w:rPr>
          <w:rFonts w:hint="eastAsia"/>
        </w:rPr>
        <w:t>尚、変換ルールは使用するCSVにより異なることも予想される。</w:t>
      </w:r>
    </w:p>
    <w:p w:rsidR="00D93F7E" w:rsidRPr="00D93F7E" w:rsidRDefault="00D93F7E">
      <w:pPr>
        <w:ind w:left="851"/>
      </w:pPr>
    </w:p>
    <w:p w:rsidR="005F0990" w:rsidRPr="005F0990" w:rsidRDefault="005F0990">
      <w:pPr>
        <w:ind w:left="851"/>
      </w:pPr>
    </w:p>
    <w:p w:rsidR="000418E4" w:rsidRPr="00173B2D" w:rsidRDefault="000418E4">
      <w:pPr>
        <w:ind w:left="851"/>
      </w:pPr>
    </w:p>
    <w:p w:rsidR="00C34BA5" w:rsidRDefault="00C34BA5">
      <w:pPr>
        <w:ind w:left="851"/>
      </w:pPr>
      <w:r>
        <w:br w:type="page"/>
      </w:r>
    </w:p>
    <w:p w:rsidR="00C34BA5" w:rsidRDefault="00B2422E" w:rsidP="00C34BA5">
      <w:pPr>
        <w:pStyle w:val="1"/>
      </w:pPr>
      <w:bookmarkStart w:id="3" w:name="_Toc439192319"/>
      <w:r>
        <w:rPr>
          <w:rFonts w:hint="eastAsia"/>
        </w:rPr>
        <w:lastRenderedPageBreak/>
        <w:t>変換方式</w:t>
      </w:r>
      <w:bookmarkEnd w:id="3"/>
      <w:r>
        <w:rPr>
          <w:rFonts w:hint="eastAsia"/>
        </w:rPr>
        <w:t xml:space="preserve">　</w:t>
      </w:r>
    </w:p>
    <w:p w:rsidR="00D93F7E" w:rsidRDefault="00D93F7E" w:rsidP="00D93F7E">
      <w:pPr>
        <w:pStyle w:val="2"/>
      </w:pPr>
      <w:bookmarkStart w:id="4" w:name="_Toc439192320"/>
      <w:r>
        <w:rPr>
          <w:rFonts w:hint="eastAsia"/>
        </w:rPr>
        <w:t>CSV</w:t>
      </w:r>
      <w:r w:rsidR="00B2422E">
        <w:rPr>
          <w:rFonts w:hint="eastAsia"/>
        </w:rPr>
        <w:t>電車車輛履歴</w:t>
      </w:r>
      <w:r>
        <w:rPr>
          <w:rFonts w:hint="eastAsia"/>
        </w:rPr>
        <w:t>ファイルフォーマット</w:t>
      </w:r>
      <w:bookmarkEnd w:id="4"/>
    </w:p>
    <w:p w:rsidR="00B2422E" w:rsidRDefault="00B2422E" w:rsidP="00D93F7E">
      <w:pPr>
        <w:pStyle w:val="a0"/>
      </w:pPr>
      <w:r>
        <w:rPr>
          <w:rFonts w:hint="eastAsia"/>
        </w:rPr>
        <w:t>下記URLにアップロードされているｘｌｓファイルをＣＳＶファイル（、区切り）に変換した電車車輛履歴ファイルフォーマットに対応する。</w:t>
      </w:r>
    </w:p>
    <w:p w:rsidR="00D93F7E" w:rsidRDefault="008E39DE" w:rsidP="00D93F7E">
      <w:pPr>
        <w:pStyle w:val="a0"/>
      </w:pPr>
      <w:hyperlink r:id="rId15" w:history="1">
        <w:r w:rsidR="00B2422E" w:rsidRPr="003E2464">
          <w:rPr>
            <w:rStyle w:val="af4"/>
          </w:rPr>
          <w:t>http://www1.odn.ne.jp/niinii/rireki-ec.htm</w:t>
        </w:r>
      </w:hyperlink>
    </w:p>
    <w:p w:rsidR="00B2422E" w:rsidRDefault="00B2422E" w:rsidP="00D93F7E">
      <w:pPr>
        <w:pStyle w:val="a0"/>
      </w:pPr>
    </w:p>
    <w:p w:rsidR="00B2422E" w:rsidRDefault="00B2422E" w:rsidP="00D93F7E">
      <w:pPr>
        <w:pStyle w:val="a0"/>
      </w:pPr>
      <w:r>
        <w:rPr>
          <w:rFonts w:hint="eastAsia"/>
        </w:rPr>
        <w:t>以下のカラムで構成される。</w:t>
      </w:r>
    </w:p>
    <w:p w:rsidR="00B2422E" w:rsidRDefault="00B2422E" w:rsidP="00D93F7E">
      <w:pPr>
        <w:pStyle w:val="a0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1800"/>
        <w:gridCol w:w="720"/>
        <w:gridCol w:w="936"/>
        <w:gridCol w:w="720"/>
        <w:gridCol w:w="720"/>
        <w:gridCol w:w="720"/>
      </w:tblGrid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カラム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意味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新製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改造</w:t>
            </w:r>
          </w:p>
          <w:p w:rsidR="007E43BC" w:rsidRDefault="007E43BC">
            <w:r>
              <w:rPr>
                <w:rFonts w:hint="eastAsia"/>
              </w:rPr>
              <w:t>編入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転属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廃車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改造</w:t>
            </w:r>
          </w:p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１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所属（国鉄）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 w:rsidP="00630E9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２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所属（JR）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 w:rsidP="00630E9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３</w:t>
            </w:r>
          </w:p>
        </w:tc>
        <w:tc>
          <w:tcPr>
            <w:tcW w:w="1800" w:type="dxa"/>
            <w:shd w:val="clear" w:color="auto" w:fill="auto"/>
          </w:tcPr>
          <w:p w:rsidR="007E43BC" w:rsidRDefault="003C307A">
            <w:r>
              <w:rPr>
                <w:rFonts w:hint="eastAsia"/>
              </w:rPr>
              <w:t>車番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 w:rsidP="00630E9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４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新製/改造年月日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５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製造所　or　(改番)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○（改番）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６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配置区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936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７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改造前車号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936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８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転属年月日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936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９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転属先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936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１０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廃車/改造年月日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936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</w:tr>
      <w:tr w:rsidR="007E43BC" w:rsidTr="00630E9C">
        <w:tc>
          <w:tcPr>
            <w:tcW w:w="787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１１</w:t>
            </w:r>
          </w:p>
        </w:tc>
        <w:tc>
          <w:tcPr>
            <w:tcW w:w="180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改造後車号</w:t>
            </w:r>
          </w:p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936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/>
        </w:tc>
        <w:tc>
          <w:tcPr>
            <w:tcW w:w="720" w:type="dxa"/>
            <w:shd w:val="clear" w:color="auto" w:fill="auto"/>
          </w:tcPr>
          <w:p w:rsidR="007E43BC" w:rsidRDefault="007E43BC">
            <w:r>
              <w:rPr>
                <w:rFonts w:hint="eastAsia"/>
              </w:rPr>
              <w:t>○</w:t>
            </w:r>
          </w:p>
        </w:tc>
      </w:tr>
    </w:tbl>
    <w:p w:rsidR="001F32A5" w:rsidRDefault="001F32A5">
      <w:pPr>
        <w:ind w:left="851"/>
      </w:pPr>
    </w:p>
    <w:p w:rsidR="00B2422E" w:rsidRDefault="00B2422E" w:rsidP="00B2422E">
      <w:pPr>
        <w:pStyle w:val="a0"/>
      </w:pPr>
      <w:r>
        <w:rPr>
          <w:rFonts w:hint="eastAsia"/>
        </w:rPr>
        <w:t>１カラムで、新製or改番or改造/転属/廃車or改造が記載される場合がある。</w:t>
      </w:r>
    </w:p>
    <w:p w:rsidR="00B2422E" w:rsidRPr="00B2422E" w:rsidRDefault="00B2422E">
      <w:pPr>
        <w:ind w:left="851"/>
      </w:pPr>
      <w:r>
        <w:rPr>
          <w:rFonts w:hint="eastAsia"/>
        </w:rPr>
        <w:t>以下の</w:t>
      </w:r>
      <w:r w:rsidR="008C1BCE">
        <w:rPr>
          <w:rFonts w:hint="eastAsia"/>
        </w:rPr>
        <w:t>フロー</w:t>
      </w:r>
      <w:r>
        <w:rPr>
          <w:rFonts w:hint="eastAsia"/>
        </w:rPr>
        <w:t>でデコードし、ＤＢ格納情報に変換する。</w:t>
      </w:r>
    </w:p>
    <w:p w:rsidR="00B2422E" w:rsidRDefault="00B2422E">
      <w:pPr>
        <w:ind w:left="851"/>
      </w:pPr>
      <w:r>
        <w:br w:type="page"/>
      </w:r>
    </w:p>
    <w:p w:rsidR="00B2422E" w:rsidRPr="00B2422E" w:rsidRDefault="00B2422E">
      <w:pPr>
        <w:ind w:left="851"/>
      </w:pPr>
      <w:r>
        <w:rPr>
          <w:rFonts w:hint="eastAsia"/>
        </w:rPr>
        <w:lastRenderedPageBreak/>
        <w:t>電車車輛履歴ファイル変換</w:t>
      </w:r>
      <w:r w:rsidR="008C1BCE">
        <w:rPr>
          <w:rFonts w:hint="eastAsia"/>
        </w:rPr>
        <w:t>フロー</w:t>
      </w:r>
    </w:p>
    <w:p w:rsidR="00B2422E" w:rsidRDefault="002017BC">
      <w:pPr>
        <w:ind w:left="851"/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4371051" wp14:editId="0F79D68F">
                <wp:simplePos x="0" y="0"/>
                <wp:positionH relativeFrom="column">
                  <wp:posOffset>53340</wp:posOffset>
                </wp:positionH>
                <wp:positionV relativeFrom="paragraph">
                  <wp:posOffset>82550</wp:posOffset>
                </wp:positionV>
                <wp:extent cx="5372100" cy="6775450"/>
                <wp:effectExtent l="0" t="0" r="19050" b="0"/>
                <wp:wrapTight wrapText="bothSides">
                  <wp:wrapPolygon edited="0">
                    <wp:start x="4902" y="243"/>
                    <wp:lineTo x="3753" y="1336"/>
                    <wp:lineTo x="3064" y="1458"/>
                    <wp:lineTo x="2911" y="1883"/>
                    <wp:lineTo x="3140" y="2308"/>
                    <wp:lineTo x="5591" y="3279"/>
                    <wp:lineTo x="5438" y="8138"/>
                    <wp:lineTo x="3140" y="8988"/>
                    <wp:lineTo x="2911" y="9474"/>
                    <wp:lineTo x="3370" y="10081"/>
                    <wp:lineTo x="5668" y="10081"/>
                    <wp:lineTo x="5438" y="12389"/>
                    <wp:lineTo x="5668" y="13968"/>
                    <wp:lineTo x="3370" y="13968"/>
                    <wp:lineTo x="2911" y="14575"/>
                    <wp:lineTo x="3140" y="15001"/>
                    <wp:lineTo x="5515" y="15912"/>
                    <wp:lineTo x="5668" y="18827"/>
                    <wp:lineTo x="5362" y="19434"/>
                    <wp:lineTo x="5668" y="19616"/>
                    <wp:lineTo x="5974" y="19981"/>
                    <wp:lineTo x="4902" y="20102"/>
                    <wp:lineTo x="4902" y="20527"/>
                    <wp:lineTo x="6817" y="20527"/>
                    <wp:lineTo x="10800" y="19798"/>
                    <wp:lineTo x="15243" y="19798"/>
                    <wp:lineTo x="18996" y="19373"/>
                    <wp:lineTo x="18919" y="18827"/>
                    <wp:lineTo x="21600" y="18280"/>
                    <wp:lineTo x="21600" y="17065"/>
                    <wp:lineTo x="18843" y="16883"/>
                    <wp:lineTo x="18919" y="15608"/>
                    <wp:lineTo x="16698" y="15243"/>
                    <wp:lineTo x="12255" y="14940"/>
                    <wp:lineTo x="12332" y="14333"/>
                    <wp:lineTo x="10111" y="13968"/>
                    <wp:lineTo x="5974" y="13968"/>
                    <wp:lineTo x="5974" y="12996"/>
                    <wp:lineTo x="8196" y="12996"/>
                    <wp:lineTo x="12332" y="12389"/>
                    <wp:lineTo x="12255" y="12025"/>
                    <wp:lineTo x="12945" y="12025"/>
                    <wp:lineTo x="15089" y="11296"/>
                    <wp:lineTo x="15243" y="10264"/>
                    <wp:lineTo x="14860" y="10142"/>
                    <wp:lineTo x="12255" y="10081"/>
                    <wp:lineTo x="12409" y="9535"/>
                    <wp:lineTo x="12102" y="9353"/>
                    <wp:lineTo x="10877" y="8927"/>
                    <wp:lineTo x="10264" y="8745"/>
                    <wp:lineTo x="6128" y="8138"/>
                    <wp:lineTo x="15472" y="8138"/>
                    <wp:lineTo x="18996" y="7895"/>
                    <wp:lineTo x="18919" y="7166"/>
                    <wp:lineTo x="21600" y="6984"/>
                    <wp:lineTo x="21600" y="5769"/>
                    <wp:lineTo x="18843" y="5223"/>
                    <wp:lineTo x="18996" y="4676"/>
                    <wp:lineTo x="18689" y="4494"/>
                    <wp:lineTo x="17157" y="4069"/>
                    <wp:lineTo x="15013" y="3279"/>
                    <wp:lineTo x="15166" y="2611"/>
                    <wp:lineTo x="14783" y="2490"/>
                    <wp:lineTo x="13557" y="2308"/>
                    <wp:lineTo x="16545" y="1640"/>
                    <wp:lineTo x="16621" y="1215"/>
                    <wp:lineTo x="14247" y="1032"/>
                    <wp:lineTo x="6817" y="243"/>
                    <wp:lineTo x="4902" y="243"/>
                  </wp:wrapPolygon>
                </wp:wrapTight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261111" y="117475"/>
                            <a:ext cx="400050" cy="114088"/>
                          </a:xfrm>
                          <a:prstGeom prst="flowChartMerg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50800" tIns="50800" rIns="50800" bIns="50800" anchor="t" anchorCtr="0" upright="1">
                          <a:noAutofit/>
                        </wps:bodyPr>
                      </wps:wsp>
                      <wpg:wgp>
                        <wpg:cNvPr id="32" name="グループ化 32"/>
                        <wpg:cNvGrpSpPr/>
                        <wpg:grpSpPr>
                          <a:xfrm>
                            <a:off x="2280285" y="1235831"/>
                            <a:ext cx="1440000" cy="367544"/>
                            <a:chOff x="2280285" y="1235831"/>
                            <a:chExt cx="1440000" cy="367544"/>
                          </a:xfrm>
                        </wpg:grpSpPr>
                        <wps:wsp>
                          <wps:cNvPr id="5" name="フローチャート : 準備 5"/>
                          <wps:cNvSpPr/>
                          <wps:spPr>
                            <a:xfrm>
                              <a:off x="2280285" y="1235831"/>
                              <a:ext cx="1440000" cy="367544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テキスト ボックス 6"/>
                          <wps:cNvSpPr txBox="1"/>
                          <wps:spPr>
                            <a:xfrm>
                              <a:off x="2280285" y="1235831"/>
                              <a:ext cx="1439999" cy="367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4BAC" w:rsidRDefault="00604BAC" w:rsidP="00604BAC">
                                <w:pPr>
                                  <w:spacing w:line="200" w:lineRule="exact"/>
                                  <w:ind w:leftChars="100" w:left="180" w:rightChars="100" w:right="180"/>
                                  <w:jc w:val="center"/>
                                  <w:rPr>
                                    <w:position w:val="0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0"/>
                                  </w:rPr>
                                  <w:t>改造前車番が</w:t>
                                </w:r>
                              </w:p>
                              <w:p w:rsidR="002017BC" w:rsidRPr="002017BC" w:rsidRDefault="00604BAC" w:rsidP="00604BAC">
                                <w:pPr>
                                  <w:spacing w:line="200" w:lineRule="exact"/>
                                  <w:ind w:leftChars="100" w:left="180" w:rightChars="100" w:right="180"/>
                                  <w:jc w:val="center"/>
                                  <w:rPr>
                                    <w:position w:val="0"/>
                                  </w:rPr>
                                </w:pPr>
                                <w:r>
                                  <w:rPr>
                                    <w:rFonts w:hint="eastAsia"/>
                                    <w:position w:val="0"/>
                                  </w:rPr>
                                  <w:t>ブランク</w:t>
                                </w:r>
                                <w:r w:rsidR="002017BC">
                                  <w:rPr>
                                    <w:rFonts w:hint="eastAsia"/>
                                    <w:position w:val="0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" name="直線コネクタ 9"/>
                        <wps:cNvCnPr>
                          <a:stCxn id="1" idx="2"/>
                          <a:endCxn id="35" idx="0"/>
                        </wps:cNvCnPr>
                        <wps:spPr>
                          <a:xfrm flipH="1">
                            <a:off x="1457007" y="231563"/>
                            <a:ext cx="4129" cy="174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3"/>
                        <wps:cNvSpPr txBox="1"/>
                        <wps:spPr>
                          <a:xfrm>
                            <a:off x="2804160" y="357876"/>
                            <a:ext cx="1257300" cy="20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873" w:rsidRDefault="000D0873" w:rsidP="000D087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Times New Roman" w:cs="Times New Roman" w:hint="eastAsia"/>
                                  <w:sz w:val="18"/>
                                  <w:szCs w:val="18"/>
                                </w:rPr>
                                <w:t xml:space="preserve">新製　</w:t>
                              </w:r>
                              <w:r>
                                <w:rPr>
                                  <w:rFonts w:ascii="ＭＳ Ｐ明朝" w:hAnsi="Times New Roman" w:cs="Times New Roman" w:hint="eastAsia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r>
                                <w:rPr>
                                  <w:rFonts w:ascii="ＭＳ Ｐ明朝" w:hAnsi="Times New Roman" w:cs="Times New Roman" w:hint="eastAsia"/>
                                  <w:sz w:val="18"/>
                                  <w:szCs w:val="18"/>
                                </w:rPr>
                                <w:t>改番編入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カギ線コネクタ 17"/>
                        <wps:cNvCnPr>
                          <a:endCxn id="6" idx="0"/>
                        </wps:cNvCnPr>
                        <wps:spPr>
                          <a:xfrm>
                            <a:off x="2165985" y="579850"/>
                            <a:ext cx="834300" cy="65598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テキスト ボックス 3"/>
                        <wps:cNvSpPr txBox="1"/>
                        <wps:spPr>
                          <a:xfrm>
                            <a:off x="2153285" y="346075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873" w:rsidRDefault="000D0873" w:rsidP="000D087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テキスト ボックス 3"/>
                        <wps:cNvSpPr txBox="1"/>
                        <wps:spPr>
                          <a:xfrm>
                            <a:off x="3720285" y="1215510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873" w:rsidRDefault="000D0873" w:rsidP="000D087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37" name="グループ化 37"/>
                        <wpg:cNvGrpSpPr/>
                        <wpg:grpSpPr>
                          <a:xfrm>
                            <a:off x="2280285" y="1831975"/>
                            <a:ext cx="1440000" cy="342900"/>
                            <a:chOff x="2280285" y="1831975"/>
                            <a:chExt cx="1440000" cy="342900"/>
                          </a:xfrm>
                        </wpg:grpSpPr>
                        <wps:wsp>
                          <wps:cNvPr id="24" name="フローチャート : 定義済み処理 24"/>
                          <wps:cNvSpPr/>
                          <wps:spPr>
                            <a:xfrm>
                              <a:off x="2280285" y="1831975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テキスト ボックス 3"/>
                          <wps:cNvSpPr txBox="1"/>
                          <wps:spPr>
                            <a:xfrm>
                              <a:off x="2280285" y="1831975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6B99" w:rsidRDefault="00604BAC" w:rsidP="00696B99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新製</w:t>
                                </w:r>
                                <w:r w:rsidR="00792317"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で</w:t>
                                </w:r>
                              </w:p>
                              <w:p w:rsidR="00696B99" w:rsidRPr="00696B99" w:rsidRDefault="00696B99" w:rsidP="00696B99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ＤＢへ追加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" name="テキスト ボックス 3"/>
                        <wps:cNvSpPr txBox="1"/>
                        <wps:spPr>
                          <a:xfrm>
                            <a:off x="2966085" y="1603375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99" w:rsidRDefault="00696B99" w:rsidP="00696B99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直線コネクタ 31"/>
                        <wps:cNvCnPr>
                          <a:stCxn id="5" idx="2"/>
                          <a:endCxn id="28" idx="0"/>
                        </wps:cNvCnPr>
                        <wps:spPr>
                          <a:xfrm>
                            <a:off x="3000285" y="16033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" name="グループ化 33"/>
                        <wpg:cNvGrpSpPr/>
                        <wpg:grpSpPr>
                          <a:xfrm>
                            <a:off x="737235" y="405974"/>
                            <a:ext cx="1439545" cy="367030"/>
                            <a:chOff x="0" y="0"/>
                            <a:chExt cx="1440000" cy="367545"/>
                          </a:xfrm>
                        </wpg:grpSpPr>
                        <wps:wsp>
                          <wps:cNvPr id="34" name="フローチャート : 準備 34"/>
                          <wps:cNvSpPr/>
                          <wps:spPr>
                            <a:xfrm>
                              <a:off x="0" y="0"/>
                              <a:ext cx="1440000" cy="367544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テキスト ボックス 3"/>
                          <wps:cNvSpPr txBox="1"/>
                          <wps:spPr>
                            <a:xfrm>
                              <a:off x="0" y="1"/>
                              <a:ext cx="1439999" cy="367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58AF" w:rsidRDefault="003C307A" w:rsidP="00F658AF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車番</w:t>
                                </w:r>
                                <w:r w:rsidR="00F658AF"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がブランク？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8" name="グループ化 38"/>
                        <wpg:cNvGrpSpPr/>
                        <wpg:grpSpPr>
                          <a:xfrm>
                            <a:off x="3932555" y="1831975"/>
                            <a:ext cx="1439545" cy="342900"/>
                            <a:chOff x="0" y="0"/>
                            <a:chExt cx="1440000" cy="342900"/>
                          </a:xfrm>
                        </wpg:grpSpPr>
                        <wps:wsp>
                          <wps:cNvPr id="39" name="フローチャート : 定義済み処理 39"/>
                          <wps:cNvSpPr/>
                          <wps:spPr>
                            <a:xfrm>
                              <a:off x="0" y="0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テキスト ボックス 3"/>
                          <wps:cNvSpPr txBox="1"/>
                          <wps:spPr>
                            <a:xfrm>
                              <a:off x="0" y="0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2317" w:rsidRDefault="00604BAC" w:rsidP="00792317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改番</w:t>
                                </w: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改造編入</w:t>
                                </w:r>
                                <w:r w:rsidR="00792317"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で</w:t>
                                </w:r>
                              </w:p>
                              <w:p w:rsidR="00792317" w:rsidRDefault="00792317" w:rsidP="00792317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でＤＢへ追加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1" name="カギ線コネクタ 41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3720284" y="1419603"/>
                            <a:ext cx="932044" cy="41237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コネクタ 47"/>
                        <wps:cNvCnPr>
                          <a:stCxn id="35" idx="2"/>
                        </wps:cNvCnPr>
                        <wps:spPr>
                          <a:xfrm>
                            <a:off x="1457007" y="773004"/>
                            <a:ext cx="1" cy="5347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フローチャート : 結合子 46"/>
                        <wps:cNvSpPr/>
                        <wps:spPr>
                          <a:xfrm rot="18000000">
                            <a:off x="1391333" y="2407491"/>
                            <a:ext cx="139048" cy="13904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カギ線コネクタ 49"/>
                        <wps:cNvCnPr>
                          <a:stCxn id="40" idx="2"/>
                          <a:endCxn id="46" idx="5"/>
                        </wps:cNvCnPr>
                        <wps:spPr>
                          <a:xfrm rot="5400000">
                            <a:off x="2948097" y="754790"/>
                            <a:ext cx="284146" cy="31243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矢印コネクタ 50"/>
                        <wps:cNvCnPr/>
                        <wps:spPr>
                          <a:xfrm>
                            <a:off x="3000285" y="2174875"/>
                            <a:ext cx="0" cy="2071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フローチャート : 結合子 51"/>
                        <wps:cNvSpPr/>
                        <wps:spPr>
                          <a:xfrm rot="18000000">
                            <a:off x="2943794" y="2380441"/>
                            <a:ext cx="138430" cy="1384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2" name="グループ化 52"/>
                        <wpg:cNvGrpSpPr/>
                        <wpg:grpSpPr>
                          <a:xfrm>
                            <a:off x="737235" y="2774950"/>
                            <a:ext cx="1439545" cy="367030"/>
                            <a:chOff x="0" y="0"/>
                            <a:chExt cx="1440000" cy="367545"/>
                          </a:xfrm>
                        </wpg:grpSpPr>
                        <wps:wsp>
                          <wps:cNvPr id="53" name="フローチャート : 準備 53"/>
                          <wps:cNvSpPr/>
                          <wps:spPr>
                            <a:xfrm>
                              <a:off x="0" y="0"/>
                              <a:ext cx="1440000" cy="367544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テキスト ボックス 3"/>
                          <wps:cNvSpPr txBox="1"/>
                          <wps:spPr>
                            <a:xfrm>
                              <a:off x="0" y="1"/>
                              <a:ext cx="1439999" cy="367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C8E" w:rsidRDefault="00685C8E" w:rsidP="00685C8E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転属年月日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が</w:t>
                                </w:r>
                              </w:p>
                              <w:p w:rsidR="00685C8E" w:rsidRDefault="00685C8E" w:rsidP="00685C8E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ブランク？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5" name="テキスト ボックス 3"/>
                        <wps:cNvSpPr txBox="1"/>
                        <wps:spPr>
                          <a:xfrm>
                            <a:off x="2165985" y="2746375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C8E" w:rsidRDefault="00685C8E" w:rsidP="00685C8E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56" name="グループ化 56"/>
                        <wpg:cNvGrpSpPr/>
                        <wpg:grpSpPr>
                          <a:xfrm>
                            <a:off x="2280740" y="3203575"/>
                            <a:ext cx="1439545" cy="342900"/>
                            <a:chOff x="0" y="0"/>
                            <a:chExt cx="1440000" cy="342900"/>
                          </a:xfrm>
                        </wpg:grpSpPr>
                        <wps:wsp>
                          <wps:cNvPr id="57" name="フローチャート : 定義済み処理 57"/>
                          <wps:cNvSpPr/>
                          <wps:spPr>
                            <a:xfrm>
                              <a:off x="0" y="0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テキスト ボックス 3"/>
                          <wps:cNvSpPr txBox="1"/>
                          <wps:spPr>
                            <a:xfrm>
                              <a:off x="0" y="0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C8E" w:rsidRDefault="00685C8E" w:rsidP="00685C8E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転属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で</w:t>
                                </w:r>
                              </w:p>
                              <w:p w:rsidR="00685C8E" w:rsidRDefault="00685C8E" w:rsidP="00685C8E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ＤＢへ追加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カギ線コネクタ 59"/>
                        <wps:cNvCnPr>
                          <a:stCxn id="54" idx="3"/>
                          <a:endCxn id="58" idx="0"/>
                        </wps:cNvCnPr>
                        <wps:spPr>
                          <a:xfrm>
                            <a:off x="2176779" y="2958466"/>
                            <a:ext cx="823734" cy="2451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テキスト ボックス 3"/>
                        <wps:cNvSpPr txBox="1"/>
                        <wps:spPr>
                          <a:xfrm>
                            <a:off x="1457008" y="773004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C8E" w:rsidRDefault="00685C8E" w:rsidP="00685C8E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テキスト ボックス 3"/>
                        <wps:cNvSpPr txBox="1"/>
                        <wps:spPr>
                          <a:xfrm>
                            <a:off x="1446848" y="3141980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5C8E" w:rsidRDefault="00685C8E" w:rsidP="00685C8E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2" name="グループ化 62"/>
                        <wpg:cNvGrpSpPr/>
                        <wpg:grpSpPr>
                          <a:xfrm>
                            <a:off x="737235" y="4395350"/>
                            <a:ext cx="1439545" cy="367030"/>
                            <a:chOff x="0" y="0"/>
                            <a:chExt cx="1440000" cy="367545"/>
                          </a:xfrm>
                        </wpg:grpSpPr>
                        <wps:wsp>
                          <wps:cNvPr id="63" name="フローチャート : 準備 63"/>
                          <wps:cNvSpPr/>
                          <wps:spPr>
                            <a:xfrm>
                              <a:off x="0" y="0"/>
                              <a:ext cx="1440000" cy="367544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テキスト ボックス 3"/>
                          <wps:cNvSpPr txBox="1"/>
                          <wps:spPr>
                            <a:xfrm>
                              <a:off x="0" y="1"/>
                              <a:ext cx="1439999" cy="367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廃車・改造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年月日が</w:t>
                                </w:r>
                              </w:p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ブランク？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5" name="テキスト ボックス 3"/>
                        <wps:cNvSpPr txBox="1"/>
                        <wps:spPr>
                          <a:xfrm>
                            <a:off x="1480185" y="4738154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13" w:rsidRDefault="007D2313" w:rsidP="007D231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テキスト ボックス 3"/>
                        <wps:cNvSpPr txBox="1"/>
                        <wps:spPr>
                          <a:xfrm>
                            <a:off x="2084705" y="4370070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13" w:rsidRDefault="007D2313" w:rsidP="007D231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7" name="グループ化 67"/>
                        <wpg:cNvGrpSpPr/>
                        <wpg:grpSpPr>
                          <a:xfrm>
                            <a:off x="2280285" y="4779010"/>
                            <a:ext cx="1439545" cy="367030"/>
                            <a:chOff x="0" y="20320"/>
                            <a:chExt cx="1440000" cy="367544"/>
                          </a:xfrm>
                        </wpg:grpSpPr>
                        <wps:wsp>
                          <wps:cNvPr id="78" name="フローチャート : 準備 78"/>
                          <wps:cNvSpPr/>
                          <wps:spPr>
                            <a:xfrm>
                              <a:off x="0" y="20320"/>
                              <a:ext cx="1440000" cy="367544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テキスト ボックス 3"/>
                          <wps:cNvSpPr txBox="1"/>
                          <wps:spPr>
                            <a:xfrm>
                              <a:off x="0" y="20320"/>
                              <a:ext cx="1439999" cy="367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改造後車番が</w:t>
                                </w:r>
                              </w:p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ブランク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8" name="テキスト ボックス 3"/>
                        <wps:cNvSpPr txBox="1"/>
                        <wps:spPr>
                          <a:xfrm>
                            <a:off x="3719830" y="4758690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13" w:rsidRDefault="007D2313" w:rsidP="007D231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69" name="グループ化 69"/>
                        <wpg:cNvGrpSpPr/>
                        <wpg:grpSpPr>
                          <a:xfrm>
                            <a:off x="2280285" y="5375275"/>
                            <a:ext cx="1439545" cy="342900"/>
                            <a:chOff x="0" y="616585"/>
                            <a:chExt cx="1440000" cy="342900"/>
                          </a:xfrm>
                        </wpg:grpSpPr>
                        <wps:wsp>
                          <wps:cNvPr id="76" name="フローチャート : 定義済み処理 76"/>
                          <wps:cNvSpPr/>
                          <wps:spPr>
                            <a:xfrm>
                              <a:off x="0" y="616585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テキスト ボックス 3"/>
                          <wps:cNvSpPr txBox="1"/>
                          <wps:spPr>
                            <a:xfrm>
                              <a:off x="0" y="616585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廃車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で</w:t>
                                </w:r>
                              </w:p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ＤＢへ追加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0" name="テキスト ボックス 3"/>
                        <wps:cNvSpPr txBox="1"/>
                        <wps:spPr>
                          <a:xfrm>
                            <a:off x="2966085" y="5146675"/>
                            <a:ext cx="481330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2313" w:rsidRDefault="007D2313" w:rsidP="007D231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ind w:left="187" w:right="187"/>
                                <w:jc w:val="both"/>
                              </w:pPr>
                              <w:r>
                                <w:rPr>
                                  <w:rFonts w:ascii="ＭＳ Ｐ明朝" w:hAnsi="ＭＳ Ｐ明朝" w:cs="Times New Roman" w:hint="eastAsia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36000" rIns="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1" name="直線コネクタ 71"/>
                        <wps:cNvCnPr/>
                        <wps:spPr>
                          <a:xfrm>
                            <a:off x="2999740" y="5146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2" name="グループ化 72"/>
                        <wpg:cNvGrpSpPr/>
                        <wpg:grpSpPr>
                          <a:xfrm>
                            <a:off x="3932555" y="5375275"/>
                            <a:ext cx="1439545" cy="342900"/>
                            <a:chOff x="1652270" y="616585"/>
                            <a:chExt cx="1440000" cy="342900"/>
                          </a:xfrm>
                        </wpg:grpSpPr>
                        <wps:wsp>
                          <wps:cNvPr id="74" name="フローチャート : 定義済み処理 74"/>
                          <wps:cNvSpPr/>
                          <wps:spPr>
                            <a:xfrm>
                              <a:off x="1652270" y="616585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テキスト ボックス 3"/>
                          <wps:cNvSpPr txBox="1"/>
                          <wps:spPr>
                            <a:xfrm>
                              <a:off x="1652270" y="616585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改造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で</w:t>
                                </w:r>
                              </w:p>
                              <w:p w:rsidR="007D2313" w:rsidRDefault="007D2313" w:rsidP="007D2313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でＤＢへ追加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3" name="カギ線コネクタ 73"/>
                        <wps:cNvCnPr/>
                        <wps:spPr>
                          <a:xfrm>
                            <a:off x="3719830" y="4962525"/>
                            <a:ext cx="931545" cy="41211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フローチャート : 結合子 80"/>
                        <wps:cNvSpPr/>
                        <wps:spPr>
                          <a:xfrm rot="18000000">
                            <a:off x="1396430" y="3828985"/>
                            <a:ext cx="138430" cy="1384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カギ線コネクタ 81"/>
                        <wps:cNvCnPr>
                          <a:stCxn id="58" idx="2"/>
                          <a:endCxn id="80" idx="5"/>
                        </wps:cNvCnPr>
                        <wps:spPr>
                          <a:xfrm rot="5400000">
                            <a:off x="2099602" y="2979374"/>
                            <a:ext cx="333811" cy="146801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カギ線コネクタ 82"/>
                        <wps:cNvCnPr>
                          <a:stCxn id="64" idx="3"/>
                          <a:endCxn id="79" idx="0"/>
                        </wps:cNvCnPr>
                        <wps:spPr>
                          <a:xfrm>
                            <a:off x="2176779" y="4578866"/>
                            <a:ext cx="823278" cy="20014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AutoShape 4"/>
                        <wps:cNvSpPr>
                          <a:spLocks noChangeArrowheads="1"/>
                        </wps:cNvSpPr>
                        <wps:spPr bwMode="auto">
                          <a:xfrm flipV="1">
                            <a:off x="1251585" y="6290310"/>
                            <a:ext cx="400050" cy="113665"/>
                          </a:xfrm>
                          <a:prstGeom prst="flowChartMerg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50800" tIns="50800" rIns="50800" bIns="50800" anchor="t" anchorCtr="0" upright="1">
                          <a:noAutofit/>
                        </wps:bodyPr>
                      </wps:wsp>
                      <wps:wsp>
                        <wps:cNvPr id="84" name="フローチャート : 結合子 84"/>
                        <wps:cNvSpPr/>
                        <wps:spPr>
                          <a:xfrm rot="18000000">
                            <a:off x="1391220" y="6000685"/>
                            <a:ext cx="138430" cy="1384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カギ線コネクタ 85"/>
                        <wps:cNvCnPr>
                          <a:stCxn id="75" idx="2"/>
                          <a:endCxn id="84" idx="5"/>
                        </wps:cNvCnPr>
                        <wps:spPr>
                          <a:xfrm rot="5400000">
                            <a:off x="2922905" y="4322562"/>
                            <a:ext cx="333811" cy="312503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矢印コネクタ 86"/>
                        <wps:cNvCnPr>
                          <a:stCxn id="77" idx="2"/>
                          <a:endCxn id="87" idx="7"/>
                        </wps:cNvCnPr>
                        <wps:spPr>
                          <a:xfrm flipH="1">
                            <a:off x="2995096" y="5718175"/>
                            <a:ext cx="4962" cy="278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フローチャート : 結合子 87"/>
                        <wps:cNvSpPr/>
                        <wps:spPr>
                          <a:xfrm rot="18000000">
                            <a:off x="2943795" y="5994333"/>
                            <a:ext cx="138430" cy="13843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8" name="グループ化 88"/>
                        <wpg:cNvGrpSpPr/>
                        <wpg:grpSpPr>
                          <a:xfrm>
                            <a:off x="2265500" y="803275"/>
                            <a:ext cx="1439545" cy="342900"/>
                            <a:chOff x="0" y="0"/>
                            <a:chExt cx="1440000" cy="342900"/>
                          </a:xfrm>
                        </wpg:grpSpPr>
                        <wps:wsp>
                          <wps:cNvPr id="89" name="フローチャート : 定義済み処理 89"/>
                          <wps:cNvSpPr/>
                          <wps:spPr>
                            <a:xfrm>
                              <a:off x="0" y="0"/>
                              <a:ext cx="1440000" cy="342900"/>
                            </a:xfrm>
                            <a:prstGeom prst="flowChartPredefinedProcess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テキスト ボックス 3"/>
                          <wps:cNvSpPr txBox="1"/>
                          <wps:spPr>
                            <a:xfrm>
                              <a:off x="0" y="0"/>
                              <a:ext cx="14400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A4D" w:rsidRDefault="00E33A4D" w:rsidP="00E33A4D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車輛固有情報を</w:t>
                                </w:r>
                              </w:p>
                              <w:p w:rsidR="00E33A4D" w:rsidRDefault="00E33A4D" w:rsidP="00E33A4D">
                                <w:pPr>
                                  <w:pStyle w:val="Web"/>
                                  <w:spacing w:before="0" w:beforeAutospacing="0" w:after="0" w:afterAutospacing="0" w:line="200" w:lineRule="exact"/>
                                  <w:ind w:left="187" w:right="187"/>
                                  <w:jc w:val="center"/>
                                </w:pPr>
                                <w:r>
                                  <w:rPr>
                                    <w:rFonts w:ascii="ＭＳ Ｐ明朝" w:hAnsi="Times New Roman" w:cs="Times New Roman" w:hint="eastAsia"/>
                                    <w:sz w:val="18"/>
                                    <w:szCs w:val="18"/>
                                  </w:rPr>
                                  <w:t>DB</w:t>
                                </w:r>
                                <w:r>
                                  <w:rPr>
                                    <w:rFonts w:ascii="ＭＳ Ｐ明朝" w:hAnsi="Times New Roman" w:cs="Times New Roman"/>
                                    <w:sz w:val="18"/>
                                    <w:szCs w:val="18"/>
                                  </w:rPr>
                                  <w:t>へ追加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3" o:spid="_x0000_s1026" editas="canvas" style="position:absolute;left:0;text-align:left;margin-left:4.2pt;margin-top:6.5pt;width:423pt;height:533.5pt;z-index:-251658240" coordsize="53721,6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67754;visibility:visible;mso-wrap-style:square">
                  <v:fill o:detectmouseclick="t"/>
                  <v:path o:connecttype="none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4" o:spid="_x0000_s1028" type="#_x0000_t128" style="position:absolute;left:12611;top:1174;width:4000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Zl+r0A&#10;AADaAAAADwAAAGRycy9kb3ducmV2LnhtbERPy6rCMBDdX/AfwgjurqkiPqpRVBDcib134XJoxqbY&#10;TEoTbf17IwiuhsN5zmrT2Uo8qPGlYwWjYQKCOHe65ELB/9/hdw7CB2SNlWNS8CQPm3XvZ4Wpdi2f&#10;6ZGFQsQQ9ikqMCHUqZQ+N2TRD11NHLmrayyGCJtC6gbbGG4rOU6SqbRYcmwwWNPeUH7L7laBPt7J&#10;TKZ6dtvJfTsqMn3KLwulBv1uuwQRqAtf8cd91HE+vF95X7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Zl+r0AAADaAAAADwAAAAAAAAAAAAAAAACYAgAAZHJzL2Rvd25yZXYu&#10;eG1sUEsFBgAAAAAEAAQA9QAAAIIDAAAAAA==&#10;" filled="f">
                  <v:textbox inset="4pt,4pt,4pt,4pt"/>
                </v:shape>
                <v:group id="グループ化 32" o:spid="_x0000_s1029" style="position:absolute;left:22802;top:12358;width:14400;height:3675" coordorigin="22802,12358" coordsize="14400,3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フローチャート : 準備 5" o:spid="_x0000_s1030" type="#_x0000_t117" style="position:absolute;left:22802;top:12358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5McIA&#10;AADaAAAADwAAAGRycy9kb3ducmV2LnhtbESPQWvCQBSE7wX/w/IEL0U3KhWNriJKoeBJ68XbI/tM&#10;otm3YXdN0v56Vyj0OMzMN8xq05lKNOR8aVnBeJSAIM6sLjlXcP7+HM5B+ICssbJMCn7Iw2bde1th&#10;qm3LR2pOIRcRwj5FBUUIdSqlzwoy6Ee2Jo7e1TqDIUqXS+2wjXBTyUmSzKTBkuNCgTXtCsrup4dR&#10;gN0B84e/7afT5lC2l19yi+O7UoN+t12CCNSF//Bf+0sr+IDXlXg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3kxwgAAANoAAAAPAAAAAAAAAAAAAAAAAJgCAABkcnMvZG93&#10;bnJldi54bWxQSwUGAAAAAAQABAD1AAAAhwMAAAAA&#10;" fillcolor="white [3212]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6" o:spid="_x0000_s1031" type="#_x0000_t202" style="position:absolute;left:22802;top:12358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Wv8MA&#10;AADaAAAADwAAAGRycy9kb3ducmV2LnhtbESPQWsCMRSE70L/Q3iFXqRmlWLLahQRhD3sRStCb4/N&#10;c7O4eVmTuG7/fSMIPQ4z8w2zXA+2FT350DhWMJ1kIIgrpxuuFRy/d+9fIEJE1tg6JgW/FGC9ehkt&#10;MdfuznvqD7EWCcIhRwUmxi6XMlSGLIaJ64iTd3beYkzS11J7vCe4beUsy+bSYsNpwWBHW0PV5XCz&#10;CvpT8aH3vYl+vC2LrLiU18+fUqm312GzABFpiP/hZ7vQCubwu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vWv8MAAADaAAAADwAAAAAAAAAAAAAAAACYAgAAZHJzL2Rv&#10;d25yZXYueG1sUEsFBgAAAAAEAAQA9QAAAIgDAAAAAA==&#10;" filled="f" stroked="f" strokeweight=".5pt">
                    <v:textbox>
                      <w:txbxContent>
                        <w:p w:rsidR="00604BAC" w:rsidRDefault="00604BAC" w:rsidP="00604BAC">
                          <w:pPr>
                            <w:spacing w:line="200" w:lineRule="exact"/>
                            <w:ind w:leftChars="100" w:left="180" w:rightChars="100" w:right="180"/>
                            <w:jc w:val="center"/>
                            <w:rPr>
                              <w:position w:val="0"/>
                            </w:rPr>
                          </w:pPr>
                          <w:r>
                            <w:rPr>
                              <w:rFonts w:hint="eastAsia"/>
                              <w:position w:val="0"/>
                            </w:rPr>
                            <w:t>改造前車番が</w:t>
                          </w:r>
                        </w:p>
                        <w:p w:rsidR="002017BC" w:rsidRPr="002017BC" w:rsidRDefault="00604BAC" w:rsidP="00604BAC">
                          <w:pPr>
                            <w:spacing w:line="200" w:lineRule="exact"/>
                            <w:ind w:leftChars="100" w:left="180" w:rightChars="100" w:right="180"/>
                            <w:jc w:val="center"/>
                            <w:rPr>
                              <w:position w:val="0"/>
                            </w:rPr>
                          </w:pPr>
                          <w:r>
                            <w:rPr>
                              <w:rFonts w:hint="eastAsia"/>
                              <w:position w:val="0"/>
                            </w:rPr>
                            <w:t>ブランク</w:t>
                          </w:r>
                          <w:r w:rsidR="002017BC">
                            <w:rPr>
                              <w:rFonts w:hint="eastAsia"/>
                              <w:position w:val="0"/>
                            </w:rPr>
                            <w:t>？</w:t>
                          </w:r>
                        </w:p>
                      </w:txbxContent>
                    </v:textbox>
                  </v:shape>
                </v:group>
                <v:line id="直線コネクタ 9" o:spid="_x0000_s1032" style="position:absolute;flip:x;visibility:visible;mso-wrap-style:square" from="14570,2315" to="14611,4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BGMIAAADaAAAADwAAAGRycy9kb3ducmV2LnhtbESPS4sCMRCE7wv+h9CCtzWjB1dHo4gg&#10;iKL4PHhrJj0PnHSGSXRm/71ZWPBYVNVX1GzRmlK8qHaFZQWDfgSCOLG64EzB9bL+HoNwHlljaZkU&#10;/JKDxbzzNcNY24ZP9Dr7TAQIuxgV5N5XsZQuycmg69uKOHiprQ36IOtM6hqbADelHEbRSBosOCzk&#10;WNEqp+RxfhoFqXtWq/tN+/Rnuz/t0112wOaoVK/bLqcgPLX+E/5vb7SCCfxdCT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BGMIAAADaAAAADwAAAAAAAAAAAAAA&#10;AAChAgAAZHJzL2Rvd25yZXYueG1sUEsFBgAAAAAEAAQA+QAAAJADAAAAAA==&#10;" strokecolor="black [3040]"/>
                <v:shape id="テキスト ボックス 3" o:spid="_x0000_s1033" type="#_x0000_t202" style="position:absolute;left:28041;top:3578;width:12573;height:2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j//8AA&#10;AADbAAAADwAAAGRycy9kb3ducmV2LnhtbERPTWvCQBC9F/wPywi9FN3YokjqKiIInoqmxfOQnSbB&#10;7GzYHU3sr+8WCt7m8T5ntRlcq24UYuPZwGyagSIuvW24MvD1uZ8sQUVBtth6JgN3irBZj55WmFvf&#10;84luhVQqhXDM0UAt0uVax7Imh3HqO+LEffvgUBIMlbYB+xTuWv2aZQvtsOHUUGNHu5rKS3F1Bvrz&#10;mX7e7vJyCfPuQ47zho6hMOZ5PGzfQQkN8hD/uw82zV/A3y/pAL3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j//8AAAADbAAAADwAAAAAAAAAAAAAAAACYAgAAZHJzL2Rvd25y&#10;ZXYueG1sUEsFBgAAAAAEAAQA9QAAAIUDAAAAAA==&#10;" filled="f" stroked="f" strokeweight=".5pt">
                  <v:textbox style="mso-fit-shape-to-text:t" inset="0,1mm,0,1mm">
                    <w:txbxContent>
                      <w:p w:rsidR="000D0873" w:rsidRDefault="000D0873" w:rsidP="000D087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Times New Roman" w:cs="Times New Roman" w:hint="eastAsia"/>
                            <w:sz w:val="18"/>
                            <w:szCs w:val="18"/>
                          </w:rPr>
                          <w:t xml:space="preserve">新製　</w:t>
                        </w:r>
                        <w:r>
                          <w:rPr>
                            <w:rFonts w:ascii="ＭＳ Ｐ明朝" w:hAnsi="Times New Roman" w:cs="Times New Roman" w:hint="eastAsia"/>
                            <w:sz w:val="18"/>
                            <w:szCs w:val="18"/>
                          </w:rPr>
                          <w:t xml:space="preserve">or </w:t>
                        </w:r>
                        <w:r>
                          <w:rPr>
                            <w:rFonts w:ascii="ＭＳ Ｐ明朝" w:hAnsi="Times New Roman" w:cs="Times New Roman" w:hint="eastAsia"/>
                            <w:sz w:val="18"/>
                            <w:szCs w:val="18"/>
                          </w:rPr>
                          <w:t>改番編入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カギ線コネクタ 17" o:spid="_x0000_s1034" type="#_x0000_t33" style="position:absolute;left:21659;top:5798;width:8343;height:656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2KQMEAAADbAAAADwAAAGRycy9kb3ducmV2LnhtbERPS4vCMBC+C/sfwix4s6kiPrpGWXyA&#10;enF9wR6HZrYtNpPSRK3/3gjC3ubje85k1phS3Kh2hWUF3SgGQZxaXXCm4HRcdUYgnEfWWFomBQ9y&#10;MJt+tCaYaHvnPd0OPhMhhF2CCnLvq0RKl+Zk0EW2Ig7cn60N+gDrTOoa7yHclLIXxwNpsODQkGNF&#10;85zSy+FqFDTdalWM+7uNXm7P7C4/7ndxHCnV/my+v0B4avy/+O1e6zB/CK9fwg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LYpAwQAAANsAAAAPAAAAAAAAAAAAAAAA&#10;AKECAABkcnMvZG93bnJldi54bWxQSwUGAAAAAAQABAD5AAAAjwMAAAAA&#10;" strokecolor="black [3040]"/>
                <v:shape id="テキスト ボックス 3" o:spid="_x0000_s1035" type="#_x0000_t202" style="position:absolute;left:21532;top:3460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drjcEA&#10;AADbAAAADwAAAGRycy9kb3ducmV2LnhtbERPTWvCQBC9F/wPywi9lLqxorSpq0ih0JNoLJ6H7DQJ&#10;ZmfD7tTE/vquIHibx/uc5XpwrTpTiI1nA9NJBoq49LbhysD34fP5FVQUZIutZzJwoQjr1ehhibn1&#10;Pe/pXEilUgjHHA3UIl2udSxrchgnviNO3I8PDiXBUGkbsE/hrtUvWbbQDhtODTV29FFTeSp+nYH+&#10;eKS/2UWeTmHebWU3b2gXCmMex8PmHZTQIHfxzf1l0/w3uP6SDt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a43BAAAA2wAAAA8AAAAAAAAAAAAAAAAAmAIAAGRycy9kb3du&#10;cmV2LnhtbFBLBQYAAAAABAAEAPUAAACGAwAAAAA=&#10;" filled="f" stroked="f" strokeweight=".5pt">
                  <v:textbox style="mso-fit-shape-to-text:t" inset="0,1mm,0,1mm">
                    <w:txbxContent>
                      <w:p w:rsidR="000D0873" w:rsidRDefault="000D0873" w:rsidP="000D087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3" o:spid="_x0000_s1036" type="#_x0000_t202" style="position:absolute;left:37202;top:12155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W2sMA&#10;AADbAAAADwAAAGRycy9kb3ducmV2LnhtbESPQWvCQBSE74X+h+UVeil1U8VSoquUguBJNBbPj+wz&#10;CWbfht1XE/vrXUHwOMzMN8x8ObhWnSnExrOBj1EGirj0tuHKwO9+9f4FKgqyxdYzGbhQhOXi+WmO&#10;ufU97+hcSKUShGOOBmqRLtc6ljU5jCPfESfv6INDSTJU2gbsE9y1epxln9phw2mhxo5+aipPxZ8z&#10;0B8O9D+5yNspTLuNbKcNbUNhzOvL8D0DJTTII3xvr62B8QRuX9IP0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OW2sMAAADbAAAADwAAAAAAAAAAAAAAAACYAgAAZHJzL2Rv&#10;d25yZXYueG1sUEsFBgAAAAAEAAQA9QAAAIgDAAAAAA==&#10;" filled="f" stroked="f" strokeweight=".5pt">
                  <v:textbox style="mso-fit-shape-to-text:t" inset="0,1mm,0,1mm">
                    <w:txbxContent>
                      <w:p w:rsidR="000D0873" w:rsidRDefault="000D0873" w:rsidP="000D087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group id="グループ化 37" o:spid="_x0000_s1037" style="position:absolute;left:22802;top:18319;width:14400;height:3429" coordorigin="22802,18319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フローチャート : 定義済み処理 24" o:spid="_x0000_s1038" type="#_x0000_t112" style="position:absolute;left:22802;top:18319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+MsYA&#10;AADbAAAADwAAAGRycy9kb3ducmV2LnhtbESPQWvCQBSE7wX/w/KE3urGVESiq4jUUhC0Jip4e2Sf&#10;STD7NmS3Gv99t1DwOMzMN8xs0Zla3Kh1lWUFw0EEgji3uuJCwSFbv01AOI+ssbZMCh7kYDHvvcww&#10;0fbOe7qlvhABwi5BBaX3TSKly0sy6Aa2IQ7exbYGfZBtIXWL9wA3tYyjaCwNVhwWSmxoVVJ+TX+M&#10;gs9dvJ+sl+lptf14HN8vm2z7fc6Ueu13yykIT51/hv/bX1pBPIK/L+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C+MsYAAADbAAAADwAAAAAAAAAAAAAAAACYAgAAZHJz&#10;L2Rvd25yZXYueG1sUEsFBgAAAAAEAAQA9QAAAIsDAAAAAA==&#10;" fillcolor="white [3212]" strokecolor="black [3213]"/>
                  <v:shape id="テキスト ボックス 3" o:spid="_x0000_s1039" type="#_x0000_t202" style="position:absolute;left:22802;top:18319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uDs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U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37g7BAAAA2wAAAA8AAAAAAAAAAAAAAAAAmAIAAGRycy9kb3du&#10;cmV2LnhtbFBLBQYAAAAABAAEAPUAAACGAwAAAAA=&#10;" filled="f" stroked="f" strokeweight=".5pt">
                    <v:textbox>
                      <w:txbxContent>
                        <w:p w:rsidR="00696B99" w:rsidRDefault="00604BAC" w:rsidP="00696B99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新製</w:t>
                          </w:r>
                          <w:r w:rsidR="00792317"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で</w:t>
                          </w:r>
                        </w:p>
                        <w:p w:rsidR="00696B99" w:rsidRPr="00696B99" w:rsidRDefault="00696B99" w:rsidP="00696B99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ＤＢへ追加</w:t>
                          </w:r>
                        </w:p>
                      </w:txbxContent>
                    </v:textbox>
                  </v:shape>
                </v:group>
                <v:shape id="テキスト ボックス 3" o:spid="_x0000_s1040" type="#_x0000_t202" style="position:absolute;left:29660;top:16033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ecL8A&#10;AADbAAAADwAAAGRycy9kb3ducmV2LnhtbERPTWvCQBC9F/wPywi9FN20okjqKiIInopG8Txkp0kw&#10;Oxt2pyb213cPBY+P973aDK5Vdwqx8WzgfZqBIi69bbgycDnvJ0tQUZAttp7JwIMibNajlxXm1vd8&#10;onshlUohHHM0UIt0udaxrMlhnPqOOHHfPjiUBEOlbcA+hbtWf2TZQjtsODXU2NGupvJW/DgD/fVK&#10;v7OHvN3CvPuS47yhYyiMeR0P209QQoM8xf/ugzUwS+vTl/QD9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mJ5wvwAAANsAAAAPAAAAAAAAAAAAAAAAAJgCAABkcnMvZG93bnJl&#10;di54bWxQSwUGAAAAAAQABAD1AAAAhAMAAAAA&#10;" filled="f" stroked="f" strokeweight=".5pt">
                  <v:textbox style="mso-fit-shape-to-text:t" inset="0,1mm,0,1mm">
                    <w:txbxContent>
                      <w:p w:rsidR="00696B99" w:rsidRDefault="00696B99" w:rsidP="00696B99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line id="直線コネクタ 31" o:spid="_x0000_s1041" style="position:absolute;visibility:visible;mso-wrap-style:square" from="30002,16033" to="30002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group id="グループ化 33" o:spid="_x0000_s1042" style="position:absolute;left:7372;top:4059;width:14395;height:3671" coordsize="14400,3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フローチャート : 準備 34" o:spid="_x0000_s1043" type="#_x0000_t117" style="position:absolute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Nv8UA&#10;AADbAAAADwAAAGRycy9kb3ducmV2LnhtbESPzWrDMBCE74W8g9hALyWRU5fQuJFNaCkEcsrPpbfF&#10;2tpOrJWRFNvN01eFQo7DzHzDrIvRtKIn5xvLChbzBARxaXXDlYLT8XP2CsIHZI2tZVLwQx6KfPKw&#10;xkzbgffUH0IlIoR9hgrqELpMSl/WZNDPbUccvW/rDIYoXSW1wyHCTSufk2QpDTYcF2rs6L2m8nK4&#10;GgU47rC6+vNHmva7Zvi6kVvtn5R6nI6bNxCBxnAP/7e3WkH6A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I2/xQAAANsAAAAPAAAAAAAAAAAAAAAAAJgCAABkcnMv&#10;ZG93bnJldi54bWxQSwUGAAAAAAQABAD1AAAAigMAAAAA&#10;" fillcolor="white [3212]" strokecolor="black [3213]"/>
                  <v:shape id="テキスト ボックス 3" o:spid="_x0000_s1044" type="#_x0000_t202" style="position:absolute;width:14399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XTcUA&#10;AADbAAAADwAAAGRycy9kb3ducmV2LnhtbESPQWsCMRSE7wX/Q3hCL6Vma7Utq1GKUNjDXtRS6O2x&#10;ed0sbl7WJK7bf28EweMwM98wy/VgW9GTD41jBS+TDARx5XTDtYLv/dfzB4gQkTW2jknBPwVYr0YP&#10;S8y1O/OW+l2sRYJwyFGBibHLpQyVIYth4jri5P05bzEm6WupPZ4T3LZymmVv0mLDacFgRxtD1WF3&#10;sgr6n2Kmt72J/mlTFllxKI/vv6VSj+PhcwEi0hDv4Vu70Ape5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9dNxQAAANsAAAAPAAAAAAAAAAAAAAAAAJgCAABkcnMv&#10;ZG93bnJldi54bWxQSwUGAAAAAAQABAD1AAAAigMAAAAA&#10;" filled="f" stroked="f" strokeweight=".5pt">
                    <v:textbox>
                      <w:txbxContent>
                        <w:p w:rsidR="00F658AF" w:rsidRDefault="003C307A" w:rsidP="00F658AF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車番</w:t>
                          </w:r>
                          <w:r w:rsidR="00F658AF"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がブランク？</w:t>
                          </w:r>
                        </w:p>
                      </w:txbxContent>
                    </v:textbox>
                  </v:shape>
                </v:group>
                <v:group id="グループ化 38" o:spid="_x0000_s1045" style="position:absolute;left:39325;top:18319;width:14396;height:3429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フローチャート : 定義済み処理 39" o:spid="_x0000_s1046" type="#_x0000_t11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HccYA&#10;AADbAAAADwAAAGRycy9kb3ducmV2LnhtbESP3WrCQBSE7wu+w3KE3jUbFcRGVxGppSD4k6jg3SF7&#10;TEKzZ0N2q/HtuwWhl8PMfMPMFp2pxY1aV1lWMIhiEMS51RUXCo7Z+m0CwnlkjbVlUvAgB4t572WG&#10;ibZ3PtAt9YUIEHYJKii9bxIpXV6SQRfZhjh4V9sa9EG2hdQt3gPc1HIYx2NpsOKwUGJDq5Ly7/TH&#10;KPjcDQ+T9TI9r7Yfj9Pousm2+0um1Gu/W05BeOr8f/jZ/tIKRu/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iHccYAAADbAAAADwAAAAAAAAAAAAAAAACYAgAAZHJz&#10;L2Rvd25yZXYueG1sUEsFBgAAAAAEAAQA9QAAAIsDAAAAAA==&#10;" fillcolor="white [3212]" strokecolor="black [3213]"/>
                  <v:shape id="テキスト ボックス 3" o:spid="_x0000_s1047" type="#_x0000_t20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HqM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+v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B6jBAAAA2wAAAA8AAAAAAAAAAAAAAAAAmAIAAGRycy9kb3du&#10;cmV2LnhtbFBLBQYAAAAABAAEAPUAAACGAwAAAAA=&#10;" filled="f" stroked="f" strokeweight=".5pt">
                    <v:textbox>
                      <w:txbxContent>
                        <w:p w:rsidR="00792317" w:rsidRDefault="00604BAC" w:rsidP="00792317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改番</w:t>
                          </w: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改造編入</w:t>
                          </w:r>
                          <w:r w:rsidR="00792317"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で</w:t>
                          </w:r>
                        </w:p>
                        <w:p w:rsidR="00792317" w:rsidRDefault="00792317" w:rsidP="00792317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でＤＢへ追加</w:t>
                          </w:r>
                        </w:p>
                      </w:txbxContent>
                    </v:textbox>
                  </v:shape>
                </v:group>
                <v:shape id="カギ線コネクタ 41" o:spid="_x0000_s1048" type="#_x0000_t33" style="position:absolute;left:37202;top:14196;width:9321;height:41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uYssUAAADbAAAADwAAAGRycy9kb3ducmV2LnhtbESPQWvCQBSE74X+h+UVvJlNRIpGVymt&#10;gvZSTVrw+Mi+JsHs25Bdk/TfdwtCj8PMfMOst6NpRE+dqy0rSKIYBHFhdc2lgs98P12AcB5ZY2OZ&#10;FPyQg+3m8WGNqbYDn6nPfCkChF2KCirv21RKV1Rk0EW2JQ7et+0M+iC7UuoOhwA3jZzF8bM0WHNY&#10;qLCl14qKa3YzCsak3dfL+cdR796/2F1P7vKWL5SaPI0vKxCeRv8fvrcPWsE8gb8v4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uYssUAAADbAAAADwAAAAAAAAAA&#10;AAAAAAChAgAAZHJzL2Rvd25yZXYueG1sUEsFBgAAAAAEAAQA+QAAAJMDAAAAAA==&#10;" strokecolor="black [3040]"/>
                <v:line id="直線コネクタ 47" o:spid="_x0000_s1049" style="position:absolute;visibility:visible;mso-wrap-style:square" from="14570,7730" to="14570,6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 : 結合子 46" o:spid="_x0000_s1050" type="#_x0000_t120" style="position:absolute;left:13912;top:24075;width:1391;height:1390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tocIA&#10;AADbAAAADwAAAGRycy9kb3ducmV2LnhtbESP0WqDQBRE3wv9h+UG8lLi2lAkWFcRaUjoW5N8wMW9&#10;VYl717obNX+fLRT6OMzMGSYrFtOLiUbXWVbwGsUgiGurO24UXM77zQ6E88gae8uk4E4Oivz5KcNU&#10;25m/aDr5RgQIuxQVtN4PqZSubsmgi+xAHLxvOxr0QY6N1CPOAW56uY3jRBrsOCy0OFDVUn093YyC&#10;SU47Y/uXqqnM50d5wOTY3X+UWq+W8h2Ep8X/h//aR63gLYHfL+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4S2hwgAAANsAAAAPAAAAAAAAAAAAAAAAAJgCAABkcnMvZG93&#10;bnJldi54bWxQSwUGAAAAAAQABAD1AAAAhwMAAAAA&#10;" fillcolor="white [3212]" strokecolor="black [3213]"/>
                <v:shape id="カギ線コネクタ 49" o:spid="_x0000_s1051" type="#_x0000_t33" style="position:absolute;left:29481;top:7547;width:2842;height:312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iNBcUAAADbAAAADwAAAGRycy9kb3ducmV2LnhtbESPzUoDQRCE74LvMLTgzfQqwZ9NJiFE&#10;BEFyMBGTY7Pd7q7u9Cwzk2TN0zuC4LGoqq+o6XxwnTlIiK1XC9ejAoxo5bnV2sLb5unqHkxMpEyd&#10;V7HwLRHms/OzKZXsj/oqh3WqTYZoLMlCk1JfIsaqEUdx5HvR7H344ChlGWrkQMcMdx3eFMUtOmo1&#10;LzTUy7KR6mu9dxZWL3ssmB83W/4cn8LdFt93jNZeXgyLCZgkQ/oP/7Wf2cL4AX6/5B+A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iNBcUAAADbAAAADwAAAAAAAAAA&#10;AAAAAAChAgAAZHJzL2Rvd25yZXYueG1sUEsFBgAAAAAEAAQA+QAAAJMDAAAAAA==&#10;" strokecolor="black [3040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50" o:spid="_x0000_s1052" type="#_x0000_t32" style="position:absolute;left:30002;top:2174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7Jcr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eyXK9AAAA2wAAAA8AAAAAAAAAAAAAAAAAoQIA&#10;AGRycy9kb3ducmV2LnhtbFBLBQYAAAAABAAEAPkAAACLAwAAAAA=&#10;" strokecolor="black [3040]">
                  <v:stroke endarrow="open"/>
                </v:shape>
                <v:shape id="フローチャート : 結合子 51" o:spid="_x0000_s1053" type="#_x0000_t120" style="position:absolute;left:29438;top:23803;width:1384;height:1385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jCL8A&#10;AADbAAAADwAAAGRycy9kb3ducmV2LnhtbESPzQrCMBCE74LvEFbwIpoqKFKNIkVRvPnzAEuztsVm&#10;U5tY69sbQfA4zMw3zHLdmlI0VLvCsoLxKAJBnFpdcKbgetkN5yCcR9ZYWiYFb3KwXnU7S4y1ffGJ&#10;mrPPRICwi1FB7n0VS+nSnAy6ka2Ig3eztUEfZJ1JXeMrwE0pJ1E0kwYLDgs5VpTklN7PT6Ogkc3c&#10;2HKQZIk5bjd7nB2K90Opfq/dLEB4av0//GsftILpG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0SMIvwAAANsAAAAPAAAAAAAAAAAAAAAAAJgCAABkcnMvZG93bnJl&#10;di54bWxQSwUGAAAAAAQABAD1AAAAhAMAAAAA&#10;" fillcolor="white [3212]" strokecolor="black [3213]"/>
                <v:group id="グループ化 52" o:spid="_x0000_s1054" style="position:absolute;left:7372;top:27749;width:14395;height:3670" coordsize="14400,3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フローチャート : 準備 53" o:spid="_x0000_s1055" type="#_x0000_t117" style="position:absolute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bwa8UA&#10;AADbAAAADwAAAGRycy9kb3ducmV2LnhtbESPzWrDMBCE74W8g9hALyWRU9PQuJFNaCkEcsrPpbfF&#10;2tpOrJWRFNvN01eFQo7DzHzDrIvRtKIn5xvLChbzBARxaXXDlYLT8XP2CsIHZI2tZVLwQx6KfPKw&#10;xkzbgffUH0IlIoR9hgrqELpMSl/WZNDPbUccvW/rDIYoXSW1wyHCTSufk2QpDTYcF2rs6L2m8nK4&#10;GgU47rC6+vNHmva7Zvi6kVvtn5R6nI6bNxCBxnAP/7e3WsFLC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vBrxQAAANsAAAAPAAAAAAAAAAAAAAAAAJgCAABkcnMv&#10;ZG93bnJldi54bWxQSwUGAAAAAAQABAD1AAAAigMAAAAA&#10;" fillcolor="white [3212]" strokecolor="black [3213]"/>
                  <v:shape id="テキスト ボックス 3" o:spid="_x0000_s1056" type="#_x0000_t202" style="position:absolute;width:14399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yXdsUA&#10;AADbAAAADwAAAGRycy9kb3ducmV2LnhtbESPT2sCMRTE7wW/Q3iFXkrNtqiVrVGKIOxhL/5B8PbY&#10;PDeLm5c1iev22zeFgsdhZn7DLFaDbUVPPjSOFbyPMxDEldMN1woO+83bHESIyBpbx6TghwKslqOn&#10;Beba3XlL/S7WIkE45KjAxNjlUobKkMUwdh1x8s7OW4xJ+lpqj/cEt638yLKZtNhwWjDY0dpQddnd&#10;rIL+WEz0tjfRv67LIisu5fXzVCr18jx8f4GINMRH+L9daAXT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vJd2xQAAANsAAAAPAAAAAAAAAAAAAAAAAJgCAABkcnMv&#10;ZG93bnJldi54bWxQSwUGAAAAAAQABAD1AAAAigMAAAAA&#10;" filled="f" stroked="f" strokeweight=".5pt">
                    <v:textbox>
                      <w:txbxContent>
                        <w:p w:rsidR="00685C8E" w:rsidRDefault="00685C8E" w:rsidP="00685C8E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転属年月日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が</w:t>
                          </w:r>
                        </w:p>
                        <w:p w:rsidR="00685C8E" w:rsidRDefault="00685C8E" w:rsidP="00685C8E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ブランク？</w:t>
                          </w:r>
                        </w:p>
                      </w:txbxContent>
                    </v:textbox>
                  </v:shape>
                </v:group>
                <v:shape id="テキスト ボックス 3" o:spid="_x0000_s1057" type="#_x0000_t202" style="position:absolute;left:21659;top:27463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DYSMMA&#10;AADbAAAADwAAAGRycy9kb3ducmV2LnhtbESPQWvCQBSE7wX/w/KEXkrdWEkp0VVKodCT2Fg8P7LP&#10;JJh9G3afJvrr3UKhx2FmvmFWm9F16kIhtp4NzGcZKOLK25ZrAz/7z+c3UFGQLXaeycCVImzWk4cV&#10;FtYP/E2XUmqVIBwLNNCI9IXWsWrIYZz5njh5Rx8cSpKh1jbgkOCu0y9Z9qodtpwWGuzpo6HqVJ6d&#10;geFwoNviKk+nkPdb2eUt7UJpzON0fF+CEhrlP/zX/rIG8hx+v6Qfo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DYSMMAAADbAAAADwAAAAAAAAAAAAAAAACYAgAAZHJzL2Rv&#10;d25yZXYueG1sUEsFBgAAAAAEAAQA9QAAAIgDAAAAAA==&#10;" filled="f" stroked="f" strokeweight=".5pt">
                  <v:textbox style="mso-fit-shape-to-text:t" inset="0,1mm,0,1mm">
                    <w:txbxContent>
                      <w:p w:rsidR="00685C8E" w:rsidRDefault="00685C8E" w:rsidP="00685C8E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group id="グループ化 56" o:spid="_x0000_s1058" style="position:absolute;left:22807;top:32035;width:14395;height:3429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フローチャート : 定義済み処理 57" o:spid="_x0000_s1059" type="#_x0000_t11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TOMYA&#10;AADbAAAADwAAAGRycy9kb3ducmV2LnhtbESP3WrCQBSE7wt9h+UI3tWNSluJriKiIhT8Sarg3SF7&#10;TEKzZ0N21fj23ULBy2FmvmEms9ZU4kaNKy0r6PciEMSZ1SXnCr7T1dsIhPPIGivLpOBBDmbT15cJ&#10;xtre+UC3xOciQNjFqKDwvo6ldFlBBl3P1sTBu9jGoA+yyaVu8B7gppKDKPqQBksOCwXWtCgo+0mu&#10;RsF6NziMVvPktNguH8fh5Svd7s+pUt1OOx+D8NT6Z/i/vdEK3j/h70v4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RTOMYAAADbAAAADwAAAAAAAAAAAAAAAACYAgAAZHJz&#10;L2Rvd25yZXYueG1sUEsFBgAAAAAEAAQA9QAAAIsDAAAAAA==&#10;" fillcolor="white [3212]" strokecolor="black [3213]"/>
                  <v:shape id="テキスト ボックス 3" o:spid="_x0000_s1060" type="#_x0000_t20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dc8EA&#10;AADbAAAADwAAAGRycy9kb3ducmV2LnhtbERPz2vCMBS+C/4P4Q12EU0dOkdnFBEGPfSiDsHbo3lr&#10;is1LTbLa/ffLQfD48f1ebwfbip58aBwrmM8yEMSV0w3XCr5PX9MPECEia2wdk4I/CrDdjEdrzLW7&#10;84H6Y6xFCuGQowITY5dLGSpDFsPMdcSJ+3HeYkzQ11J7vKdw28q3LHuXFhtODQY72huqrsdfq6A/&#10;Fwt96E30k31ZZMW1vK0upVKvL8PuE0SkIT7FD3ehFSzT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xnXPBAAAA2wAAAA8AAAAAAAAAAAAAAAAAmAIAAGRycy9kb3du&#10;cmV2LnhtbFBLBQYAAAAABAAEAPUAAACGAwAAAAA=&#10;" filled="f" stroked="f" strokeweight=".5pt">
                    <v:textbox>
                      <w:txbxContent>
                        <w:p w:rsidR="00685C8E" w:rsidRDefault="00685C8E" w:rsidP="00685C8E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転属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で</w:t>
                          </w:r>
                        </w:p>
                        <w:p w:rsidR="00685C8E" w:rsidRDefault="00685C8E" w:rsidP="00685C8E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ＤＢへ追加</w:t>
                          </w:r>
                        </w:p>
                      </w:txbxContent>
                    </v:textbox>
                  </v:shape>
                </v:group>
                <v:shape id="カギ線コネクタ 59" o:spid="_x0000_s1061" type="#_x0000_t33" style="position:absolute;left:21767;top:29584;width:8238;height:2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QCacQAAADbAAAADwAAAGRycy9kb3ducmV2LnhtbESPS4vCQBCE78L+h6EXvOlEUTHRURYf&#10;4Hpx1wd4bDK9STDTEzKjxn+/Iwgei6r6iprOG1OKG9WusKyg141AEKdWF5wpOB7WnTEI55E1lpZJ&#10;wYMczGcfrSkm2t75l257n4kAYZeggtz7KpHSpTkZdF1bEQfvz9YGfZB1JnWN9wA3pexH0UgaLDgs&#10;5FjRIqf0sr8aBU2vWhfxYPetV9sTu8uPOy8PY6Xan83XBISnxr/Dr/ZGKxjG8PwSfoC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lAJpxAAAANsAAAAPAAAAAAAAAAAA&#10;AAAAAKECAABkcnMvZG93bnJldi54bWxQSwUGAAAAAAQABAD5AAAAkgMAAAAA&#10;" strokecolor="black [3040]"/>
                <v:shape id="テキスト ボックス 3" o:spid="_x0000_s1062" type="#_x0000_t202" style="position:absolute;left:14570;top:7730;width:481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xbb8A&#10;AADbAAAADwAAAGRycy9kb3ducmV2LnhtbERPTWvCQBC9F/wPyxR6KbrRokjqKiIUPImN4nnIjkkw&#10;Oxt2pyb217uHQo+P973aDK5Vdwqx8WxgOslAEZfeNlwZOJ++xktQUZAttp7JwIMibNajlxXm1vf8&#10;TfdCKpVCOOZooBbpcq1jWZPDOPEdceKuPjiUBEOlbcA+hbtWz7JsoR02nBpq7GhXU3krfpyB/nKh&#10;34+HvN/CvDvIcd7QMRTGvL0O209QQoP8i//ce2tgkdanL+k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K7FtvwAAANsAAAAPAAAAAAAAAAAAAAAAAJgCAABkcnMvZG93bnJl&#10;di54bWxQSwUGAAAAAAQABAD1AAAAhAMAAAAA&#10;" filled="f" stroked="f" strokeweight=".5pt">
                  <v:textbox style="mso-fit-shape-to-text:t" inset="0,1mm,0,1mm">
                    <w:txbxContent>
                      <w:p w:rsidR="00685C8E" w:rsidRDefault="00685C8E" w:rsidP="00685C8E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3" o:spid="_x0000_s1063" type="#_x0000_t202" style="position:absolute;left:14468;top:31419;width:481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U9sMA&#10;AADbAAAADwAAAGRycy9kb3ducmV2LnhtbESPQWvCQBSE70L/w/IEL1I3WpQSXaUIhZ6KxuL5kX1N&#10;gtm3YfdpYn99t1DwOMzMN8xmN7hW3SjExrOB+SwDRVx623Bl4Ov0/vwKKgqyxdYzGbhThN32abTB&#10;3Pqej3QrpFIJwjFHA7VIl2sdy5ocxpnviJP37YNDSTJU2gbsE9y1epFlK+2w4bRQY0f7mspLcXUG&#10;+vOZfl7uMr2EZfcph2VDh1AYMxkPb2tQQoM8wv/tD2tgNYe/L+kH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cU9sMAAADbAAAADwAAAAAAAAAAAAAAAACYAgAAZHJzL2Rv&#10;d25yZXYueG1sUEsFBgAAAAAEAAQA9QAAAIgDAAAAAA==&#10;" filled="f" stroked="f" strokeweight=".5pt">
                  <v:textbox style="mso-fit-shape-to-text:t" inset="0,1mm,0,1mm">
                    <w:txbxContent>
                      <w:p w:rsidR="00685C8E" w:rsidRDefault="00685C8E" w:rsidP="00685C8E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group id="グループ化 62" o:spid="_x0000_s1064" style="position:absolute;left:7372;top:43953;width:14395;height:3670" coordsize="14400,3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フローチャート : 準備 63" o:spid="_x0000_s1065" type="#_x0000_t117" style="position:absolute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61sMA&#10;AADbAAAADwAAAGRycy9kb3ducmV2LnhtbESPQWvCQBSE74L/YXlCL1I3NiA2uoooBcGTthdvj+wz&#10;SZt9G3bXJPXXu4LgcZiZb5jluje1aMn5yrKC6SQBQZxbXXGh4Of7630OwgdkjbVlUvBPHtar4WCJ&#10;mbYdH6k9hUJECPsMFZQhNJmUPi/JoJ/Yhjh6F+sMhihdIbXDLsJNLT+SZCYNVhwXSmxoW1L+d7oa&#10;BdgfsLj6312atoeqO9/IfR7HSr2N+s0CRKA+vMLP9l4rmKXw+B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o61sMAAADbAAAADwAAAAAAAAAAAAAAAACYAgAAZHJzL2Rv&#10;d25yZXYueG1sUEsFBgAAAAAEAAQA9QAAAIgDAAAAAA==&#10;" fillcolor="white [3212]" strokecolor="black [3213]"/>
                  <v:shape id="テキスト ボックス 3" o:spid="_x0000_s1066" type="#_x0000_t202" style="position:absolute;width:14399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dy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+g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XcvEAAAA2wAAAA8AAAAAAAAAAAAAAAAAmAIAAGRycy9k&#10;b3ducmV2LnhtbFBLBQYAAAAABAAEAPUAAACJAwAAAAA=&#10;" filled="f" stroked="f" strokeweight=".5pt">
                    <v:textbox>
                      <w:txbxContent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廃車・改造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年月日が</w:t>
                          </w:r>
                        </w:p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ブランク？</w:t>
                          </w:r>
                        </w:p>
                      </w:txbxContent>
                    </v:textbox>
                  </v:shape>
                </v:group>
                <v:shape id="テキスト ボックス 3" o:spid="_x0000_s1067" type="#_x0000_t202" style="position:absolute;left:14801;top:47381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wS9cMA&#10;AADbAAAADwAAAGRycy9kb3ducmV2LnhtbESPQWvCQBSE7wX/w/KEXkrdtBIp0VVKodCTaFo8P7LP&#10;JJh9G3ZfTfTXu4WCx2FmvmFWm9F16kwhtp4NvMwyUMSVty3XBn6+P5/fQEVBtth5JgMXirBZTx5W&#10;WFg/8J7OpdQqQTgWaKAR6QutY9WQwzjzPXHyjj44lCRDrW3AIcFdp1+zbKEdtpwWGuzpo6HqVP46&#10;A8PhQNf5RZ5OIe+3sstb2oXSmMfp+L4EJTTKPfzf/rIGFjn8fUk/QK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wS9cMAAADbAAAADwAAAAAAAAAAAAAAAACYAgAAZHJzL2Rv&#10;d25yZXYueG1sUEsFBgAAAAAEAAQA9QAAAIgDAAAAAA==&#10;" filled="f" stroked="f" strokeweight=".5pt">
                  <v:textbox style="mso-fit-shape-to-text:t" inset="0,1mm,0,1mm">
                    <w:txbxContent>
                      <w:p w:rsidR="007D2313" w:rsidRDefault="007D2313" w:rsidP="007D231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3" o:spid="_x0000_s1068" type="#_x0000_t202" style="position:absolute;left:20847;top:43700;width:481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6MgsMA&#10;AADbAAAADwAAAGRycy9kb3ducmV2LnhtbESPQWvCQBSE74X+h+UVvJS60WIoqauUQqEn0SieH9nX&#10;JJh9G3afJvrru4WCx2FmvmGW69F16kIhtp4NzKYZKOLK25ZrA4f918sbqCjIFjvPZOBKEdarx4cl&#10;FtYPvKNLKbVKEI4FGmhE+kLrWDXkME59T5y8Hx8cSpKh1jbgkOCu0/Msy7XDltNCgz19NlSdyrMz&#10;MByPdHu9yvMpLPqNbBctbUNpzORp/HgHJTTKPfzf/rYG8hz+vqQf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6MgsMAAADbAAAADwAAAAAAAAAAAAAAAACYAgAAZHJzL2Rv&#10;d25yZXYueG1sUEsFBgAAAAAEAAQA9QAAAIgDAAAAAA==&#10;" filled="f" stroked="f" strokeweight=".5pt">
                  <v:textbox style="mso-fit-shape-to-text:t" inset="0,1mm,0,1mm">
                    <w:txbxContent>
                      <w:p w:rsidR="007D2313" w:rsidRDefault="007D2313" w:rsidP="007D231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group id="グループ化 67" o:spid="_x0000_s1069" style="position:absolute;left:22802;top:47790;width:14396;height:3670" coordorigin=",203" coordsize="14400,3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フローチャート : 準備 78" o:spid="_x0000_s1070" type="#_x0000_t117" style="position:absolute;top:203;width:14400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+esEA&#10;AADbAAAADwAAAGRycy9kb3ducmV2LnhtbERPyWrDMBC9F/oPYgq9lFhOA1ncKCa0BAo5xcklt8Ga&#10;2m6tkZHkJf366lDI8fH2bT6ZVgzkfGNZwTxJQRCXVjdcKbicD7M1CB+QNbaWScGNPOS7x4ctZtqO&#10;fKKhCJWIIewzVFCH0GVS+rImgz6xHXHkvqwzGCJ0ldQOxxhuWvmapktpsOHYUGNH7zWVP0VvFOB0&#10;xKr33x+LxXBsxusvuc3pRannp2n/BiLQFO7if/enVrCKY+OX+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PnrBAAAA2wAAAA8AAAAAAAAAAAAAAAAAmAIAAGRycy9kb3du&#10;cmV2LnhtbFBLBQYAAAAABAAEAPUAAACGAwAAAAA=&#10;" fillcolor="white [3212]" strokecolor="black [3213]"/>
                  <v:shape id="テキスト ボックス 3" o:spid="_x0000_s1071" type="#_x0000_t202" style="position:absolute;top:203;width:14399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kiMUA&#10;AADbAAAADwAAAGRycy9kb3ducmV2LnhtbESPT2sCMRTE7wW/Q3iCl1KzlVLb1SgiCHvYi38Qents&#10;npvFzcuapOv67ZtCocdhZn7DLNeDbUVPPjSOFbxOMxDEldMN1wpOx93LB4gQkTW2jknBgwKsV6On&#10;Jeba3XlP/SHWIkE45KjAxNjlUobKkMUwdR1x8i7OW4xJ+lpqj/cEt62cZdm7tNhwWjDY0dZQdT18&#10;WwX9uXjT+95E/7wti6y4lrf5V6nUZDxsFiAiDfE//NcutIL5J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GSIxQAAANsAAAAPAAAAAAAAAAAAAAAAAJgCAABkcnMv&#10;ZG93bnJldi54bWxQSwUGAAAAAAQABAD1AAAAigMAAAAA&#10;" filled="f" stroked="f" strokeweight=".5pt">
                    <v:textbox>
                      <w:txbxContent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改造後車番が</w:t>
                          </w:r>
                        </w:p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ブランク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？</w:t>
                          </w:r>
                        </w:p>
                      </w:txbxContent>
                    </v:textbox>
                  </v:shape>
                </v:group>
                <v:shape id="テキスト ボックス 3" o:spid="_x0000_s1072" type="#_x0000_t202" style="position:absolute;left:37198;top:47586;width:4813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9a78A&#10;AADbAAAADwAAAGRycy9kb3ducmV2LnhtbERPTWvCQBC9F/wPyxR6KbrRokjqKiIUPImN4nnIjkkw&#10;Oxt2pyb217uHQo+P973aDK5Vdwqx8WxgOslAEZfeNlwZOJ++xktQUZAttp7JwIMibNajlxXm1vf8&#10;TfdCKpVCOOZooBbpcq1jWZPDOPEdceKuPjiUBEOlbcA+hbtWz7JsoR02nBpq7GhXU3krfpyB/nKh&#10;34+HvN/CvDvIcd7QMRTGvL0O209QQoP8i//ce2tgkcamL+k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Xb1rvwAAANsAAAAPAAAAAAAAAAAAAAAAAJgCAABkcnMvZG93bnJl&#10;di54bWxQSwUGAAAAAAQABAD1AAAAhAMAAAAA&#10;" filled="f" stroked="f" strokeweight=".5pt">
                  <v:textbox style="mso-fit-shape-to-text:t" inset="0,1mm,0,1mm">
                    <w:txbxContent>
                      <w:p w:rsidR="007D2313" w:rsidRDefault="007D2313" w:rsidP="007D231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group id="グループ化 69" o:spid="_x0000_s1073" style="position:absolute;left:22802;top:53752;width:14396;height:3429" coordorigin=",6165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フローチャート : 定義済み処理 76" o:spid="_x0000_s1074" type="#_x0000_t112" style="position:absolute;top:6165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qw8YA&#10;AADbAAAADwAAAGRycy9kb3ducmV2LnhtbESPQWvCQBSE74L/YXlCb7rRgoboKiK1FApaExW8PbLP&#10;JDT7NmS3Gv99tyD0OMzMN8xi1Zla3Kh1lWUF41EEgji3uuJCwTHbDmMQziNrrC2Tggc5WC37vQUm&#10;2t75QLfUFyJA2CWooPS+SaR0eUkG3cg2xMG72tagD7ItpG7xHuCmlpMomkqDFYeFEhvalJR/pz9G&#10;wft+coi36/S82b09Tq/Xz2z3dcmUehl06zkIT53/Dz/bH1rBbAp/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2qw8YAAADbAAAADwAAAAAAAAAAAAAAAACYAgAAZHJz&#10;L2Rvd25yZXYueG1sUEsFBgAAAAAEAAQA9QAAAIsDAAAAAA==&#10;" fillcolor="white [3212]" strokecolor="black [3213]"/>
                  <v:shape id="テキスト ボックス 3" o:spid="_x0000_s1075" type="#_x0000_t202" style="position:absolute;top:6165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VYcQA&#10;AADbAAAADwAAAGRycy9kb3ducmV2LnhtbESPQWvCQBSE74X+h+UJXopuKqUp0VWKIOSQi7YUentk&#10;n9lg9m26u8b4792C4HGYmW+Y1Wa0nRjIh9axgtd5BoK4drrlRsH31272ASJEZI2dY1JwpQCb9fPT&#10;CgvtLryn4RAbkSAcClRgYuwLKUNtyGKYu544eUfnLcYkfSO1x0uC204usuxdWmw5LRjsaWuoPh3O&#10;VsHwU77p/WCif9lWZVaeqr/8t1JqOhk/lyAijfERvrdLrSDP4f9L+g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bVWHEAAAA2wAAAA8AAAAAAAAAAAAAAAAAmAIAAGRycy9k&#10;b3ducmV2LnhtbFBLBQYAAAAABAAEAPUAAACJAwAAAAA=&#10;" filled="f" stroked="f" strokeweight=".5pt">
                    <v:textbox>
                      <w:txbxContent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廃車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で</w:t>
                          </w:r>
                        </w:p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ＤＢへ追加</w:t>
                          </w:r>
                        </w:p>
                      </w:txbxContent>
                    </v:textbox>
                  </v:shape>
                </v:group>
                <v:shape id="テキスト ボックス 3" o:spid="_x0000_s1076" type="#_x0000_t202" style="position:absolute;left:29660;top:51466;width:4814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InsMAA&#10;AADbAAAADwAAAGRycy9kb3ducmV2LnhtbERPTWvCQBC9F/wPyxR6KbppRS2pq4gg9FQ0iuchO02C&#10;2dmwOzWxv757EDw+3vdyPbhWXSnExrOBt0kGirj0tuHKwOm4G3+AioJssfVMBm4UYb0aPS0xt77n&#10;A10LqVQK4ZijgVqky7WOZU0O48R3xIn78cGhJBgqbQP2Kdy1+j3L5tphw6mhxo62NZWX4tcZ6M9n&#10;+pve5PUSZt237GcN7UNhzMvzsPkEJTTIQ3x3f1kDi7Q+fUk/QK/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InsMAAAADbAAAADwAAAAAAAAAAAAAAAACYAgAAZHJzL2Rvd25y&#10;ZXYueG1sUEsFBgAAAAAEAAQA9QAAAIUDAAAAAA==&#10;" filled="f" stroked="f" strokeweight=".5pt">
                  <v:textbox style="mso-fit-shape-to-text:t" inset="0,1mm,0,1mm">
                    <w:txbxContent>
                      <w:p w:rsidR="007D2313" w:rsidRDefault="007D2313" w:rsidP="007D2313">
                        <w:pPr>
                          <w:pStyle w:val="Web"/>
                          <w:spacing w:before="0" w:beforeAutospacing="0" w:after="0" w:afterAutospacing="0" w:line="200" w:lineRule="exact"/>
                          <w:ind w:left="187" w:right="187"/>
                          <w:jc w:val="both"/>
                        </w:pPr>
                        <w:r>
                          <w:rPr>
                            <w:rFonts w:ascii="ＭＳ Ｐ明朝" w:hAnsi="ＭＳ Ｐ明朝" w:cs="Times New Roman" w:hint="eastAsia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line id="直線コネクタ 71" o:spid="_x0000_s1077" style="position:absolute;visibility:visible;mso-wrap-style:square" from="29997,51466" to="29997,5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<v:group id="グループ化 72" o:spid="_x0000_s1078" style="position:absolute;left:39325;top:53752;width:14396;height:3429" coordorigin="16522,6165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フローチャート : 定義済み処理 74" o:spid="_x0000_s1079" type="#_x0000_t112" style="position:absolute;left:16522;top:6165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RL8YA&#10;AADbAAAADwAAAGRycy9kb3ducmV2LnhtbESP3WrCQBSE7wt9h+UI3tWNWlqJriKiIhT8Sarg3SF7&#10;TEKzZ0N21fj23ULBy2FmvmEms9ZU4kaNKy0r6PciEMSZ1SXnCr7T1dsIhPPIGivLpOBBDmbT15cJ&#10;xtre+UC3xOciQNjFqKDwvo6ldFlBBl3P1sTBu9jGoA+yyaVu8B7gppKDKPqQBksOCwXWtCgo+0mu&#10;RsF6NziMVvPktNguH8fh5Svd7s+pUt1OOx+D8NT6Z/i/vdEKPt/h70v4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ORL8YAAADbAAAADwAAAAAAAAAAAAAAAACYAgAAZHJz&#10;L2Rvd25yZXYueG1sUEsFBgAAAAAEAAQA9QAAAIsDAAAAAA==&#10;" fillcolor="white [3212]" strokecolor="black [3213]"/>
                  <v:shape id="テキスト ボックス 3" o:spid="_x0000_s1080" type="#_x0000_t202" style="position:absolute;left:16522;top:6165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ujcUA&#10;AADbAAAADwAAAGRycy9kb3ducmV2LnhtbESPT2sCMRTE7wW/Q3iCl1KzlVbL1igiCHvYi38QvD02&#10;r5vFzcuapOv67ZtCocdhZn7DLNeDbUVPPjSOFbxOMxDEldMN1wpOx93LB4gQkTW2jknBgwKsV6On&#10;Jeba3XlP/SHWIkE45KjAxNjlUobKkMUwdR1x8r6ctxiT9LXUHu8Jbls5y7K5tNhwWjDY0dZQdT18&#10;WwX9uXjT+95E/7wti6y4lrfFpVRqMh42nyAiDfE//NcutILFO/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W6NxQAAANsAAAAPAAAAAAAAAAAAAAAAAJgCAABkcnMv&#10;ZG93bnJldi54bWxQSwUGAAAAAAQABAD1AAAAigMAAAAA&#10;" filled="f" stroked="f" strokeweight=".5pt">
                    <v:textbox>
                      <w:txbxContent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改造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で</w:t>
                          </w:r>
                        </w:p>
                        <w:p w:rsidR="007D2313" w:rsidRDefault="007D2313" w:rsidP="007D2313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でＤＢへ追加</w:t>
                          </w:r>
                        </w:p>
                      </w:txbxContent>
                    </v:textbox>
                  </v:shape>
                </v:group>
                <v:shape id="カギ線コネクタ 73" o:spid="_x0000_s1081" type="#_x0000_t33" style="position:absolute;left:37198;top:49625;width:9315;height:41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lp48YAAADbAAAADwAAAGRycy9kb3ducmV2LnhtbESPS2vDMBCE74X+B7GF3Bo5D9LUjRxK&#10;HpDkkjZpocfF2trG1spYiu38+yhQ6HGYmW+YxbI3lWipcYVlBaNhBII4tbrgTMHXefs8B+E8ssbK&#10;Mim4koNl8viwwFjbjj+pPflMBAi7GBXk3texlC7NyaAb2po4eL+2MeiDbDKpG+wC3FRyHEUzabDg&#10;sJBjTauc0vJ0MQr6Ub0tXqfHvd4cvtmVH+5nfZ4rNXjq399AeOr9f/ivvdMKXiZw/xJ+gE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JaePGAAAA2wAAAA8AAAAAAAAA&#10;AAAAAAAAoQIAAGRycy9kb3ducmV2LnhtbFBLBQYAAAAABAAEAPkAAACUAwAAAAA=&#10;" strokecolor="black [3040]"/>
                <v:shape id="フローチャート : 結合子 80" o:spid="_x0000_s1082" type="#_x0000_t120" style="position:absolute;left:13963;top:38290;width:1385;height:1384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2q1LwA&#10;AADbAAAADwAAAGRycy9kb3ducmV2LnhtbERPSwrCMBDdC94hjOBGNNWFlNooUhTFnZ8DDM3YFptJ&#10;bWKttzcLweXj/dNNb2rRUesqywrmswgEcW51xYWC23U/jUE4j6yxtkwKPuRgsx4OUky0ffOZuosv&#10;RAhhl6CC0vsmkdLlJRl0M9sQB+5uW4M+wLaQusV3CDe1XETRUhqsODSU2FBWUv64vIyCTnaxsfUk&#10;KzJz2m0PuDxWn6dS41G/XYHw1Pu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/arUvAAAANsAAAAPAAAAAAAAAAAAAAAAAJgCAABkcnMvZG93bnJldi54&#10;bWxQSwUGAAAAAAQABAD1AAAAgQMAAAAA&#10;" fillcolor="white [3212]" strokecolor="black [3213]"/>
                <v:shape id="カギ線コネクタ 81" o:spid="_x0000_s1083" type="#_x0000_t33" style="position:absolute;left:20996;top:29793;width:3338;height:146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c7mcQAAADbAAAADwAAAGRycy9kb3ducmV2LnhtbESPUUvDQBCE34X+h2MLvtlNRbSkvZZS&#10;EQTxwVasj0t2m0Rze+Hu2kZ/vScIPg4z8w2zWA2uMycJsfVqYTopwIhWnlutLbzuHq5mYGIiZeq8&#10;ioUvibBaji4WVLI/64uctqk2GaKxJAtNSn2JGKtGHMWJ70Wzd/DBUcoy1MiBzhnuOrwuilt01Gpe&#10;aKiXTSPV5/boLDw/HbFgvt/t+ePmO9zt8e2d0drL8bCeg0kypP/wX/uRLcym8Psl/w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zuZxAAAANsAAAAPAAAAAAAAAAAA&#10;AAAAAKECAABkcnMvZG93bnJldi54bWxQSwUGAAAAAAQABAD5AAAAkgMAAAAA&#10;" strokecolor="black [3040]">
                  <v:stroke endarrow="open"/>
                </v:shape>
                <v:shape id="カギ線コネクタ 82" o:spid="_x0000_s1084" type="#_x0000_t33" style="position:absolute;left:21767;top:45788;width:8233;height:2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C8X8MAAADbAAAADwAAAGRycy9kb3ducmV2LnhtbESPS4vCQBCE7wv+h6EFbzpRZInRUcQH&#10;qJf1CR6bTJsEMz0hM2r23zsLwh6LqvqKmswaU4on1a6wrKDfi0AQp1YXnCk4n9bdGITzyBpLy6Tg&#10;lxzMpq2vCSbavvhAz6PPRICwS1BB7n2VSOnSnAy6nq2Ig3eztUEfZJ1JXeMrwE0pB1H0LQ0WHBZy&#10;rGiRU3o/PoyCpl+ti9HwZ6tXuwu7+95dl6dYqU67mY9BeGr8f/jT3mgF8QD+voQfIK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QvF/DAAAA2wAAAA8AAAAAAAAAAAAA&#10;AAAAoQIAAGRycy9kb3ducmV2LnhtbFBLBQYAAAAABAAEAPkAAACRAwAAAAA=&#10;" strokecolor="black [3040]"/>
                <v:shape id="AutoShape 4" o:spid="_x0000_s1085" type="#_x0000_t128" style="position:absolute;left:12515;top:62903;width:4001;height:113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cS18QA&#10;AADbAAAADwAAAGRycy9kb3ducmV2LnhtbESPQWvCQBCF7wX/wzJCL6VubMFIdA0iqCUXMRbPQ3ZM&#10;gtnZkN3E+O+7hUKPjzfve/PW6WgaMVDnassK5rMIBHFhdc2lgu/L/n0JwnlkjY1lUvAkB+lm8rLG&#10;RNsHn2nIfSkChF2CCirv20RKV1Rk0M1sSxy8m+0M+iC7UuoOHwFuGvkRRQtpsObQUGFLu4qKe96b&#10;8MZbU+vC3Ib+dMiuceyy43DJlHqdjtsVCE+j/z/+S39pBctP+N0SA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EtfEAAAA2wAAAA8AAAAAAAAAAAAAAAAAmAIAAGRycy9k&#10;b3ducmV2LnhtbFBLBQYAAAAABAAEAPUAAACJAwAAAAA=&#10;" fillcolor="white [3212]">
                  <v:textbox inset="4pt,4pt,4pt,4pt"/>
                </v:shape>
                <v:shape id="フローチャート : 結合子 84" o:spid="_x0000_s1086" type="#_x0000_t120" style="position:absolute;left:13911;top:60007;width:1385;height:1384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s18EA&#10;AADbAAAADwAAAGRycy9kb3ducmV2LnhtbESP0YrCMBRE3xf8h3AFXxZNV0RKNZZSVhTfVv2AS3Nt&#10;i81NbWKtf28EYR+HmTnDrNPBNKKnztWWFfzMIhDEhdU1lwrOp+00BuE8ssbGMil4koN0M/paY6Lt&#10;g/+oP/pSBAi7BBVU3reJlK6oyKCb2ZY4eBfbGfRBdqXUHT4C3DRyHkVLabDmsFBhS3lFxfV4Nwp6&#10;2cfGNt95mZvDb7bD5b5+3pSajIdsBcLT4P/Dn/ZeK4gX8P4Sf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GrNfBAAAA2wAAAA8AAAAAAAAAAAAAAAAAmAIAAGRycy9kb3du&#10;cmV2LnhtbFBLBQYAAAAABAAEAPUAAACGAwAAAAA=&#10;" fillcolor="white [3212]" strokecolor="black [3213]"/>
                <v:shape id="カギ線コネクタ 85" o:spid="_x0000_s1087" type="#_x0000_t33" style="position:absolute;left:29229;top:43224;width:3338;height:31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w9msQAAADbAAAADwAAAGRycy9kb3ducmV2LnhtbESPUUvDQBCE3wX/w7EF3+ymorakvRZR&#10;BEF8sC3WxyW7TaK5vXB3baO/3hMEH4eZ+YZZrAbXmaOE2Hq1MBkXYEQrz63WFrabx8sZmJhImTqv&#10;YuFLIqyW52cLKtmf9FWO61SbDNFYkoUmpb5EjFUjjuLY96LZ2/vgKGUZauRApwx3HV4VxS06ajUv&#10;NNTLfSPV5/rgLLw8H7Bgftjs+OP6O0x3+PbOaO3FaLibg0kypP/wX/uJLcxu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XD2axAAAANsAAAAPAAAAAAAAAAAA&#10;AAAAAKECAABkcnMvZG93bnJldi54bWxQSwUGAAAAAAQABAD5AAAAkgMAAAAA&#10;" strokecolor="black [3040]">
                  <v:stroke endarrow="open"/>
                </v:shape>
                <v:shape id="直線矢印コネクタ 86" o:spid="_x0000_s1088" type="#_x0000_t32" style="position:absolute;left:29950;top:57181;width:50;height:2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フローチャート : 結合子 87" o:spid="_x0000_s1089" type="#_x0000_t120" style="position:absolute;left:29438;top:59942;width:1384;height:1385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yoMIA&#10;AADbAAAADwAAAGRycy9kb3ducmV2LnhtbESPzYrCQBCE74LvMLSwF9HJetAQM4YQVpS9+fMATaZN&#10;gpmemBljfPudhYU9FlX1FZVmo2nFQL1rLCv4XEYgiEurG64UXC/7RQzCeWSNrWVS8CYH2W46STHR&#10;9sUnGs6+EgHCLkEFtfddIqUrazLolrYjDt7N9gZ9kH0ldY+vADetXEXRWhpsOCzU2FFRU3k/P42C&#10;QQ6xse28qArz/ZUfcH1s3g+lPmZjvgXhafT/4b/2USuIN/D7Jfw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FDKgwgAAANsAAAAPAAAAAAAAAAAAAAAAAJgCAABkcnMvZG93&#10;bnJldi54bWxQSwUGAAAAAAQABAD1AAAAhwMAAAAA&#10;" fillcolor="white [3212]" strokecolor="black [3213]"/>
                <v:group id="グループ化 88" o:spid="_x0000_s1090" style="position:absolute;left:22655;top:8032;width:14395;height:3429" coordsize="14400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フローチャート : 定義済み処理 89" o:spid="_x0000_s1091" type="#_x0000_t11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OlsYA&#10;AADbAAAADwAAAGRycy9kb3ducmV2LnhtbESP3WrCQBSE7wt9h+UIvasbLZQYXUVEpVDwJ1HBu0P2&#10;mIRmz4bsVuPbdwuCl8PMfMNMZp2pxZVaV1lWMOhHIIhzqysuFByy1XsMwnlkjbVlUnAnB7Pp68sE&#10;E21vvKdr6gsRIOwSVFB63yRSurwkg65vG+LgXWxr0AfZFlK3eAtwU8thFH1KgxWHhRIbWpSU/6S/&#10;RsF6O9zHq3l6WmyW9+PH5Tvb7M6ZUm+9bj4G4anzz/Cj/aUVxCP4/x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dOlsYAAADbAAAADwAAAAAAAAAAAAAAAACYAgAAZHJz&#10;L2Rvd25yZXYueG1sUEsFBgAAAAAEAAQA9QAAAIsDAAAAAA==&#10;" fillcolor="white [3212]" strokecolor="black [3213]"/>
                  <v:shape id="テキスト ボックス 3" o:spid="_x0000_s1092" type="#_x0000_t202" style="position:absolute;width:1440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r78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+K+/BAAAA2wAAAA8AAAAAAAAAAAAAAAAAmAIAAGRycy9kb3du&#10;cmV2LnhtbFBLBQYAAAAABAAEAPUAAACGAwAAAAA=&#10;" filled="f" stroked="f" strokeweight=".5pt">
                    <v:textbox>
                      <w:txbxContent>
                        <w:p w:rsidR="00E33A4D" w:rsidRDefault="00E33A4D" w:rsidP="00E33A4D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車輛固有情報を</w:t>
                          </w:r>
                        </w:p>
                        <w:p w:rsidR="00E33A4D" w:rsidRDefault="00E33A4D" w:rsidP="00E33A4D">
                          <w:pPr>
                            <w:pStyle w:val="Web"/>
                            <w:spacing w:before="0" w:beforeAutospacing="0" w:after="0" w:afterAutospacing="0" w:line="200" w:lineRule="exact"/>
                            <w:ind w:left="187" w:right="187"/>
                            <w:jc w:val="center"/>
                          </w:pPr>
                          <w:r>
                            <w:rPr>
                              <w:rFonts w:ascii="ＭＳ Ｐ明朝" w:hAnsi="Times New Roman" w:cs="Times New Roman" w:hint="eastAsia"/>
                              <w:sz w:val="18"/>
                              <w:szCs w:val="18"/>
                            </w:rPr>
                            <w:t>DB</w:t>
                          </w:r>
                          <w:r>
                            <w:rPr>
                              <w:rFonts w:ascii="ＭＳ Ｐ明朝" w:hAnsi="Times New Roman" w:cs="Times New Roman"/>
                              <w:sz w:val="18"/>
                              <w:szCs w:val="18"/>
                            </w:rPr>
                            <w:t>へ追加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:rsidR="00B2422E" w:rsidRDefault="00B2422E">
      <w:pPr>
        <w:ind w:left="851"/>
      </w:pPr>
    </w:p>
    <w:p w:rsidR="0031181F" w:rsidRDefault="0031181F">
      <w:pPr>
        <w:ind w:left="851"/>
      </w:pPr>
      <w:r>
        <w:br w:type="page"/>
      </w:r>
    </w:p>
    <w:p w:rsidR="007D2313" w:rsidRDefault="007D2313">
      <w:pPr>
        <w:ind w:left="851"/>
      </w:pPr>
    </w:p>
    <w:p w:rsidR="004E2E8E" w:rsidRDefault="004E2E8E" w:rsidP="004E2E8E">
      <w:pPr>
        <w:pStyle w:val="3"/>
      </w:pPr>
      <w:bookmarkStart w:id="5" w:name="_Toc439192321"/>
      <w:r>
        <w:rPr>
          <w:rFonts w:hint="eastAsia"/>
        </w:rPr>
        <w:t>カラムとＤＢクラスメンバー</w:t>
      </w:r>
      <w:bookmarkEnd w:id="5"/>
    </w:p>
    <w:p w:rsidR="004E2E8E" w:rsidRDefault="004E2E8E" w:rsidP="004E2E8E">
      <w:pPr>
        <w:pStyle w:val="a0"/>
      </w:pPr>
      <w:r>
        <w:rPr>
          <w:rFonts w:hint="eastAsia"/>
        </w:rPr>
        <w:t>データベースクラスメンバーとカラムの対応を以下の表に記す。</w:t>
      </w:r>
    </w:p>
    <w:p w:rsidR="003C307A" w:rsidRDefault="003C307A" w:rsidP="004E2E8E">
      <w:pPr>
        <w:pStyle w:val="a0"/>
      </w:pPr>
      <w:r>
        <w:rPr>
          <w:rFonts w:hint="eastAsia"/>
        </w:rPr>
        <w:t>種別コードは常に「ＥＣ」、「系列番号」は引数で指定する。</w:t>
      </w:r>
    </w:p>
    <w:p w:rsidR="003C307A" w:rsidRDefault="003C307A" w:rsidP="004E2E8E">
      <w:pPr>
        <w:pStyle w:val="a0"/>
      </w:pPr>
      <w:r>
        <w:rPr>
          <w:rFonts w:hint="eastAsia"/>
        </w:rPr>
        <w:t>（ＣＳＶ上には明記されていない為）</w:t>
      </w:r>
    </w:p>
    <w:p w:rsidR="00604BAC" w:rsidRDefault="00604BAC" w:rsidP="004E2E8E">
      <w:pPr>
        <w:pStyle w:val="a0"/>
      </w:pPr>
      <w:r>
        <w:rPr>
          <w:rFonts w:hint="eastAsia"/>
        </w:rPr>
        <w:t>履歴コードは各処理で固定値を代入する。</w:t>
      </w:r>
    </w:p>
    <w:p w:rsidR="004E2E8E" w:rsidRDefault="004E2E8E" w:rsidP="004E2E8E">
      <w:pPr>
        <w:pStyle w:val="a0"/>
      </w:pPr>
    </w:p>
    <w:tbl>
      <w:tblPr>
        <w:tblStyle w:val="af8"/>
        <w:tblW w:w="0" w:type="auto"/>
        <w:tblInd w:w="851" w:type="dxa"/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7"/>
      </w:tblGrid>
      <w:tr w:rsidR="00604BAC" w:rsidTr="00604BAC">
        <w:tc>
          <w:tcPr>
            <w:tcW w:w="1256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ＤＢメンバ</w:t>
            </w:r>
          </w:p>
        </w:tc>
        <w:tc>
          <w:tcPr>
            <w:tcW w:w="1256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新製</w:t>
            </w:r>
          </w:p>
        </w:tc>
        <w:tc>
          <w:tcPr>
            <w:tcW w:w="1256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改番/改造編入</w:t>
            </w:r>
          </w:p>
        </w:tc>
        <w:tc>
          <w:tcPr>
            <w:tcW w:w="1256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転属</w:t>
            </w:r>
          </w:p>
        </w:tc>
        <w:tc>
          <w:tcPr>
            <w:tcW w:w="1256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</w:t>
            </w:r>
          </w:p>
        </w:tc>
        <w:tc>
          <w:tcPr>
            <w:tcW w:w="1257" w:type="dxa"/>
            <w:tcBorders>
              <w:bottom w:val="double" w:sz="4" w:space="0" w:color="auto"/>
            </w:tcBorders>
          </w:tcPr>
          <w:p w:rsidR="00604BAC" w:rsidRDefault="00604BAC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</w:t>
            </w:r>
          </w:p>
        </w:tc>
      </w:tr>
      <w:tr w:rsidR="00AE44B7" w:rsidTr="00AE44B7">
        <w:trPr>
          <w:trHeight w:val="673"/>
        </w:trPr>
        <w:tc>
          <w:tcPr>
            <w:tcW w:w="1256" w:type="dxa"/>
            <w:tcBorders>
              <w:top w:val="double" w:sz="4" w:space="0" w:color="auto"/>
            </w:tcBorders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形式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車番より抽出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車番より抽出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  <w:tcBorders>
              <w:top w:val="double" w:sz="4" w:space="0" w:color="auto"/>
            </w:tcBorders>
          </w:tcPr>
          <w:p w:rsidR="00AE44B7" w:rsidRDefault="00AE44B7" w:rsidP="00AE44B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  <w:tcBorders>
              <w:top w:val="double" w:sz="4" w:space="0" w:color="auto"/>
            </w:tcBorders>
          </w:tcPr>
          <w:p w:rsidR="00AE44B7" w:rsidRDefault="00AE44B7" w:rsidP="00AE44B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車号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車番より抽出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車番より抽出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履歴年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転属年月日より抽出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  <w:tc>
          <w:tcPr>
            <w:tcW w:w="1257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履歴月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転属年月日より抽出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  <w:tc>
          <w:tcPr>
            <w:tcW w:w="1257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履歴日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新製/改造年月日より抽出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転属年月日より抽出</w:t>
            </w:r>
          </w:p>
        </w:tc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  <w:tc>
          <w:tcPr>
            <w:tcW w:w="1257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廃車/改造</w:t>
            </w:r>
          </w:p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年月日より抽出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所属区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配置区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配置区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新区</w:t>
            </w:r>
          </w:p>
        </w:tc>
        <w:tc>
          <w:tcPr>
            <w:tcW w:w="1256" w:type="dxa"/>
          </w:tcPr>
          <w:p w:rsidR="00AE44B7" w:rsidRDefault="00AE44B7" w:rsidP="00AE44B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</w:tcPr>
          <w:p w:rsidR="00AE44B7" w:rsidRDefault="00AE44B7" w:rsidP="00AE44B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施工場所</w:t>
            </w:r>
          </w:p>
        </w:tc>
        <w:tc>
          <w:tcPr>
            <w:tcW w:w="1256" w:type="dxa"/>
          </w:tcPr>
          <w:p w:rsidR="00AE44B7" w:rsidRDefault="00AE44B7" w:rsidP="00604BAC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製造所</w:t>
            </w:r>
          </w:p>
        </w:tc>
        <w:tc>
          <w:tcPr>
            <w:tcW w:w="1256" w:type="dxa"/>
          </w:tcPr>
          <w:p w:rsidR="00AE44B7" w:rsidRDefault="00AE44B7" w:rsidP="00617B9D">
            <w:pPr>
              <w:rPr>
                <w:rFonts w:ascii="ＭＳ ゴシック" w:eastAsia="ＭＳ ゴシック" w:hAnsi="ＭＳ ゴシック"/>
              </w:rPr>
            </w:pPr>
            <w:r>
              <w:rPr>
                <w:rFonts w:hint="eastAsia"/>
              </w:rPr>
              <w:t>改造所　or 改番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改造後/前形式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改造前車番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</w:tcPr>
          <w:p w:rsidR="00AE44B7" w:rsidRDefault="0020065D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</w:t>
            </w:r>
            <w:r>
              <w:rPr>
                <w:rFonts w:ascii="ＭＳ ゴシック" w:eastAsia="ＭＳ ゴシック" w:hAnsi="ＭＳ ゴシック" w:hint="eastAsia"/>
              </w:rPr>
              <w:t>後</w:t>
            </w:r>
            <w:r>
              <w:rPr>
                <w:rFonts w:ascii="ＭＳ ゴシック" w:eastAsia="ＭＳ ゴシック" w:hAnsi="ＭＳ ゴシック" w:hint="eastAsia"/>
              </w:rPr>
              <w:t>車番</w:t>
            </w:r>
          </w:p>
        </w:tc>
      </w:tr>
      <w:tr w:rsidR="00AE44B7" w:rsidTr="00604BAC">
        <w:tc>
          <w:tcPr>
            <w:tcW w:w="1256" w:type="dxa"/>
          </w:tcPr>
          <w:p w:rsidR="00AE44B7" w:rsidRDefault="00AE44B7" w:rsidP="005D30C2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改造後/前車号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改造前車番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6" w:type="dxa"/>
          </w:tcPr>
          <w:p w:rsidR="00AE44B7" w:rsidRDefault="00AE44B7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―</w:t>
            </w:r>
          </w:p>
        </w:tc>
        <w:tc>
          <w:tcPr>
            <w:tcW w:w="1257" w:type="dxa"/>
          </w:tcPr>
          <w:p w:rsidR="00AE44B7" w:rsidRDefault="0020065D" w:rsidP="005D30C2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改造後車番</w:t>
            </w:r>
            <w:bookmarkStart w:id="6" w:name="_GoBack"/>
            <w:bookmarkEnd w:id="6"/>
          </w:p>
        </w:tc>
      </w:tr>
    </w:tbl>
    <w:p w:rsidR="0032138E" w:rsidRDefault="0032138E" w:rsidP="00617B9D">
      <w:pPr>
        <w:ind w:left="851"/>
        <w:rPr>
          <w:rFonts w:ascii="ＭＳ ゴシック" w:eastAsia="ＭＳ ゴシック" w:hAnsi="ＭＳ ゴシック"/>
        </w:rPr>
      </w:pPr>
    </w:p>
    <w:p w:rsidR="00DE530C" w:rsidRPr="00DE530C" w:rsidRDefault="00DE530C" w:rsidP="00617B9D">
      <w:pPr>
        <w:ind w:left="851"/>
        <w:rPr>
          <w:rFonts w:ascii="ＭＳ ゴシック" w:eastAsia="ＭＳ ゴシック" w:hAnsi="ＭＳ ゴシック"/>
        </w:rPr>
      </w:pPr>
    </w:p>
    <w:sectPr w:rsidR="00DE530C" w:rsidRPr="00DE530C"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9DE" w:rsidRDefault="008E39DE">
      <w:pPr>
        <w:spacing w:line="240" w:lineRule="auto"/>
      </w:pPr>
      <w:r>
        <w:separator/>
      </w:r>
    </w:p>
  </w:endnote>
  <w:endnote w:type="continuationSeparator" w:id="0">
    <w:p w:rsidR="008E39DE" w:rsidRDefault="008E3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ｺﾞｼｯｸ"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5D1B" w:rsidRDefault="007C5D1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0065D">
      <w:rPr>
        <w:rStyle w:val="a7"/>
        <w:noProof/>
      </w:rPr>
      <w:t>4</w:t>
    </w:r>
    <w:r>
      <w:rPr>
        <w:rStyle w:val="a7"/>
      </w:rPr>
      <w:fldChar w:fldCharType="end"/>
    </w:r>
  </w:p>
  <w:p w:rsidR="007C5D1B" w:rsidRDefault="007C5D1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5D1B" w:rsidRDefault="007C5D1B">
    <w:pPr>
      <w:pStyle w:val="a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9DE" w:rsidRDefault="008E39DE">
      <w:pPr>
        <w:spacing w:line="240" w:lineRule="auto"/>
      </w:pPr>
      <w:r>
        <w:separator/>
      </w:r>
    </w:p>
  </w:footnote>
  <w:footnote w:type="continuationSeparator" w:id="0">
    <w:p w:rsidR="008E39DE" w:rsidRDefault="008E3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8C1BCE">
    <w:pPr>
      <w:wordWrap w:val="0"/>
      <w:jc w:val="right"/>
      <w:outlineLvl w:val="0"/>
      <w:rPr>
        <w:i/>
      </w:rPr>
    </w:pPr>
    <w:r>
      <w:rPr>
        <w:rFonts w:hint="eastAsia"/>
        <w:i/>
      </w:rPr>
      <w:t>車輛履歴ＣＳＶ変換仕様書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1B" w:rsidRDefault="007C5D1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FBE2D38"/>
    <w:lvl w:ilvl="0">
      <w:start w:val="1"/>
      <w:numFmt w:val="decimal"/>
      <w:pStyle w:val="1"/>
      <w:lvlText w:val="%1."/>
      <w:legacy w:legacy="1" w:legacySpace="284" w:legacyIndent="0"/>
      <w:lvlJc w:val="left"/>
    </w:lvl>
    <w:lvl w:ilvl="1">
      <w:start w:val="1"/>
      <w:numFmt w:val="decimal"/>
      <w:pStyle w:val="2"/>
      <w:lvlText w:val="%1.%2."/>
      <w:legacy w:legacy="1" w:legacySpace="284" w:legacyIndent="0"/>
      <w:lvlJc w:val="left"/>
    </w:lvl>
    <w:lvl w:ilvl="2">
      <w:start w:val="1"/>
      <w:numFmt w:val="decimal"/>
      <w:pStyle w:val="3"/>
      <w:lvlText w:val="%1.%2.%3."/>
      <w:legacy w:legacy="1" w:legacySpace="284" w:legacyIndent="0"/>
      <w:lvlJc w:val="left"/>
    </w:lvl>
    <w:lvl w:ilvl="3">
      <w:start w:val="1"/>
      <w:numFmt w:val="decimal"/>
      <w:pStyle w:val="4"/>
      <w:lvlText w:val="%1.%2.%3.%4."/>
      <w:legacy w:legacy="1" w:legacySpace="284" w:legacyIndent="0"/>
      <w:lvlJc w:val="left"/>
    </w:lvl>
    <w:lvl w:ilvl="4">
      <w:start w:val="1"/>
      <w:numFmt w:val="decimal"/>
      <w:pStyle w:val="5"/>
      <w:lvlText w:val="%1.%2.%3.%4.%5."/>
      <w:legacy w:legacy="1" w:legacySpace="284" w:legacyIndent="0"/>
      <w:lvlJc w:val="left"/>
    </w:lvl>
    <w:lvl w:ilvl="5">
      <w:start w:val="1"/>
      <w:numFmt w:val="decimal"/>
      <w:pStyle w:val="6"/>
      <w:lvlText w:val="%1.%2.%3.%4.%5.%6."/>
      <w:legacy w:legacy="1" w:legacySpace="0" w:legacyIndent="0"/>
      <w:lvlJc w:val="left"/>
    </w:lvl>
    <w:lvl w:ilvl="6">
      <w:start w:val="1"/>
      <w:numFmt w:val="decimal"/>
      <w:pStyle w:val="7"/>
      <w:lvlText w:val="%1.%2.%3.%4.%5.%6.%7."/>
      <w:legacy w:legacy="1" w:legacySpace="0" w:legacyIndent="0"/>
      <w:lvlJc w:val="left"/>
    </w:lvl>
    <w:lvl w:ilvl="7">
      <w:start w:val="1"/>
      <w:numFmt w:val="decimal"/>
      <w:pStyle w:val="8"/>
      <w:lvlText w:val="%1.%2.%3.%4.%5.%6.%7.%8."/>
      <w:legacy w:legacy="1" w:legacySpace="0" w:legacyIndent="0"/>
      <w:lvlJc w:val="left"/>
    </w:lvl>
    <w:lvl w:ilvl="8">
      <w:start w:val="1"/>
      <w:numFmt w:val="decimal"/>
      <w:pStyle w:val="9"/>
      <w:lvlText w:val="%1.%2.%3.%4.%5.%6.%7.%8.%9."/>
      <w:legacy w:legacy="1" w:legacySpace="0" w:legacyIndent="0"/>
      <w:lvlJc w:val="left"/>
    </w:lvl>
  </w:abstractNum>
  <w:abstractNum w:abstractNumId="1">
    <w:nsid w:val="2E7863B0"/>
    <w:multiLevelType w:val="hybridMultilevel"/>
    <w:tmpl w:val="202A3394"/>
    <w:lvl w:ilvl="0" w:tplc="9CD8AE9E">
      <w:start w:val="1"/>
      <w:numFmt w:val="bullet"/>
      <w:lvlText w:val="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9A409A4"/>
    <w:multiLevelType w:val="hybridMultilevel"/>
    <w:tmpl w:val="167E63BA"/>
    <w:lvl w:ilvl="0" w:tplc="9CD8AE9E">
      <w:start w:val="1"/>
      <w:numFmt w:val="bullet"/>
      <w:lvlText w:val=""/>
      <w:lvlJc w:val="left"/>
      <w:pPr>
        <w:tabs>
          <w:tab w:val="num" w:pos="1271"/>
        </w:tabs>
        <w:ind w:left="1271" w:hanging="420"/>
      </w:pPr>
      <w:rPr>
        <w:rFonts w:ascii="Wingdings" w:hAnsi="Wingdings" w:hint="default"/>
      </w:rPr>
    </w:lvl>
    <w:lvl w:ilvl="1" w:tplc="B5AC367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A99031D"/>
    <w:multiLevelType w:val="hybridMultilevel"/>
    <w:tmpl w:val="1F60EA74"/>
    <w:lvl w:ilvl="0" w:tplc="D53038C4"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0"/>
  <w:displayHorizontalDrawingGridEvery w:val="2"/>
  <w:displayVerticalDrawingGridEvery w:val="2"/>
  <w:characterSpacingControl w:val="compressPunctuation"/>
  <w:hdrShapeDefaults>
    <o:shapedefaults v:ext="edit" spidmax="2049" fill="f" fillcolor="white">
      <v:fill color="white" on="f"/>
      <v:textbox inset="4pt,4pt,4pt,4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22"/>
    <w:rsid w:val="000032DE"/>
    <w:rsid w:val="000418E4"/>
    <w:rsid w:val="00046AD7"/>
    <w:rsid w:val="000473D8"/>
    <w:rsid w:val="0006366F"/>
    <w:rsid w:val="00070F51"/>
    <w:rsid w:val="000A2899"/>
    <w:rsid w:val="000D0873"/>
    <w:rsid w:val="000E5E66"/>
    <w:rsid w:val="000F2F5B"/>
    <w:rsid w:val="00103FB3"/>
    <w:rsid w:val="00120C42"/>
    <w:rsid w:val="001211C0"/>
    <w:rsid w:val="001274D3"/>
    <w:rsid w:val="00127A38"/>
    <w:rsid w:val="00131CA3"/>
    <w:rsid w:val="001449BD"/>
    <w:rsid w:val="00173B2D"/>
    <w:rsid w:val="00176D27"/>
    <w:rsid w:val="001C0285"/>
    <w:rsid w:val="001E72F0"/>
    <w:rsid w:val="001F230B"/>
    <w:rsid w:val="001F32A5"/>
    <w:rsid w:val="0020065D"/>
    <w:rsid w:val="002017BC"/>
    <w:rsid w:val="00216D62"/>
    <w:rsid w:val="002177AD"/>
    <w:rsid w:val="002330B7"/>
    <w:rsid w:val="00242C5E"/>
    <w:rsid w:val="00257AE6"/>
    <w:rsid w:val="00267B2F"/>
    <w:rsid w:val="00275240"/>
    <w:rsid w:val="002A39F5"/>
    <w:rsid w:val="002A66EC"/>
    <w:rsid w:val="002C2482"/>
    <w:rsid w:val="002C5780"/>
    <w:rsid w:val="002E32BB"/>
    <w:rsid w:val="002F6C8C"/>
    <w:rsid w:val="0031181F"/>
    <w:rsid w:val="00320886"/>
    <w:rsid w:val="0032138E"/>
    <w:rsid w:val="00345ED7"/>
    <w:rsid w:val="00352E1F"/>
    <w:rsid w:val="00354051"/>
    <w:rsid w:val="003618D1"/>
    <w:rsid w:val="00382B4B"/>
    <w:rsid w:val="003C307A"/>
    <w:rsid w:val="003D177D"/>
    <w:rsid w:val="003D614C"/>
    <w:rsid w:val="00403A20"/>
    <w:rsid w:val="00411BDF"/>
    <w:rsid w:val="0041506F"/>
    <w:rsid w:val="004401E1"/>
    <w:rsid w:val="004645A1"/>
    <w:rsid w:val="00475B8B"/>
    <w:rsid w:val="00476210"/>
    <w:rsid w:val="00483B9F"/>
    <w:rsid w:val="004969E6"/>
    <w:rsid w:val="004C567F"/>
    <w:rsid w:val="004E2E8E"/>
    <w:rsid w:val="004E4DA1"/>
    <w:rsid w:val="004E7FB5"/>
    <w:rsid w:val="00511B10"/>
    <w:rsid w:val="0052397D"/>
    <w:rsid w:val="005352BA"/>
    <w:rsid w:val="0056718C"/>
    <w:rsid w:val="005744F5"/>
    <w:rsid w:val="005A5A9D"/>
    <w:rsid w:val="005B1E36"/>
    <w:rsid w:val="005B51C2"/>
    <w:rsid w:val="005C7691"/>
    <w:rsid w:val="005E525A"/>
    <w:rsid w:val="005F0990"/>
    <w:rsid w:val="005F0F79"/>
    <w:rsid w:val="00604BAC"/>
    <w:rsid w:val="00617B9D"/>
    <w:rsid w:val="00622276"/>
    <w:rsid w:val="00622CAC"/>
    <w:rsid w:val="00623681"/>
    <w:rsid w:val="0062399B"/>
    <w:rsid w:val="006272D7"/>
    <w:rsid w:val="00630E9C"/>
    <w:rsid w:val="0064773C"/>
    <w:rsid w:val="00652471"/>
    <w:rsid w:val="00654CE3"/>
    <w:rsid w:val="00670098"/>
    <w:rsid w:val="00685155"/>
    <w:rsid w:val="00685C8E"/>
    <w:rsid w:val="00696B99"/>
    <w:rsid w:val="006C6665"/>
    <w:rsid w:val="006D1805"/>
    <w:rsid w:val="00703843"/>
    <w:rsid w:val="00703AA8"/>
    <w:rsid w:val="00705D83"/>
    <w:rsid w:val="00707C3B"/>
    <w:rsid w:val="007204FE"/>
    <w:rsid w:val="00732F42"/>
    <w:rsid w:val="00763664"/>
    <w:rsid w:val="007727D4"/>
    <w:rsid w:val="00785170"/>
    <w:rsid w:val="00792317"/>
    <w:rsid w:val="007A16C5"/>
    <w:rsid w:val="007C112F"/>
    <w:rsid w:val="007C5D1B"/>
    <w:rsid w:val="007C5F85"/>
    <w:rsid w:val="007D2313"/>
    <w:rsid w:val="007D30D9"/>
    <w:rsid w:val="007D46DD"/>
    <w:rsid w:val="007E43BC"/>
    <w:rsid w:val="007F2868"/>
    <w:rsid w:val="007F3AAA"/>
    <w:rsid w:val="008058C6"/>
    <w:rsid w:val="00810AB6"/>
    <w:rsid w:val="008157D7"/>
    <w:rsid w:val="008511DD"/>
    <w:rsid w:val="00870CEC"/>
    <w:rsid w:val="00873A1F"/>
    <w:rsid w:val="00876B3F"/>
    <w:rsid w:val="00876C0D"/>
    <w:rsid w:val="008900A3"/>
    <w:rsid w:val="008A60D5"/>
    <w:rsid w:val="008B0661"/>
    <w:rsid w:val="008C1BCE"/>
    <w:rsid w:val="008C6D03"/>
    <w:rsid w:val="008D01D6"/>
    <w:rsid w:val="008E39DE"/>
    <w:rsid w:val="00912F65"/>
    <w:rsid w:val="00917C7A"/>
    <w:rsid w:val="0093254C"/>
    <w:rsid w:val="00972927"/>
    <w:rsid w:val="00980417"/>
    <w:rsid w:val="009828BE"/>
    <w:rsid w:val="009839E5"/>
    <w:rsid w:val="00996FFF"/>
    <w:rsid w:val="009A0850"/>
    <w:rsid w:val="009B111B"/>
    <w:rsid w:val="009B7872"/>
    <w:rsid w:val="009D335C"/>
    <w:rsid w:val="009D7483"/>
    <w:rsid w:val="00A1389A"/>
    <w:rsid w:val="00A44327"/>
    <w:rsid w:val="00A83022"/>
    <w:rsid w:val="00AB332A"/>
    <w:rsid w:val="00AE44B7"/>
    <w:rsid w:val="00B00BA8"/>
    <w:rsid w:val="00B1010C"/>
    <w:rsid w:val="00B2422E"/>
    <w:rsid w:val="00B312CD"/>
    <w:rsid w:val="00B3356A"/>
    <w:rsid w:val="00B527EC"/>
    <w:rsid w:val="00B75834"/>
    <w:rsid w:val="00B86BBD"/>
    <w:rsid w:val="00BA05D2"/>
    <w:rsid w:val="00BB3978"/>
    <w:rsid w:val="00BC2749"/>
    <w:rsid w:val="00BC6FBC"/>
    <w:rsid w:val="00BE59F9"/>
    <w:rsid w:val="00BF6529"/>
    <w:rsid w:val="00C34BA5"/>
    <w:rsid w:val="00C41837"/>
    <w:rsid w:val="00C41BA1"/>
    <w:rsid w:val="00C431A3"/>
    <w:rsid w:val="00C43425"/>
    <w:rsid w:val="00C52A4E"/>
    <w:rsid w:val="00C543E0"/>
    <w:rsid w:val="00C651E6"/>
    <w:rsid w:val="00C8529D"/>
    <w:rsid w:val="00C953D9"/>
    <w:rsid w:val="00CE4ED2"/>
    <w:rsid w:val="00CE5D58"/>
    <w:rsid w:val="00D108AB"/>
    <w:rsid w:val="00D16177"/>
    <w:rsid w:val="00D319A5"/>
    <w:rsid w:val="00D436C4"/>
    <w:rsid w:val="00D76B2A"/>
    <w:rsid w:val="00D93F7E"/>
    <w:rsid w:val="00DE530C"/>
    <w:rsid w:val="00E33A4D"/>
    <w:rsid w:val="00E771FE"/>
    <w:rsid w:val="00EA1BF2"/>
    <w:rsid w:val="00EA5415"/>
    <w:rsid w:val="00EC6FFB"/>
    <w:rsid w:val="00F11A07"/>
    <w:rsid w:val="00F14170"/>
    <w:rsid w:val="00F14B76"/>
    <w:rsid w:val="00F349CF"/>
    <w:rsid w:val="00F57AEE"/>
    <w:rsid w:val="00F658AF"/>
    <w:rsid w:val="00F80EFE"/>
    <w:rsid w:val="00F838CC"/>
    <w:rsid w:val="00F9704B"/>
    <w:rsid w:val="00FA66B9"/>
    <w:rsid w:val="00F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inset="4pt,4pt,4pt,4pt"/>
      <o:colormru v:ext="edit" colors="#ddd,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99"/>
    <w:pPr>
      <w:widowControl w:val="0"/>
      <w:adjustRightInd w:val="0"/>
      <w:spacing w:line="360" w:lineRule="atLeast"/>
      <w:jc w:val="both"/>
      <w:textAlignment w:val="baseline"/>
    </w:pPr>
    <w:rPr>
      <w:rFonts w:ascii="ＭＳ Ｐ明朝" w:eastAsia="ＭＳ Ｐ明朝"/>
      <w:position w:val="10"/>
      <w:sz w:val="18"/>
    </w:rPr>
  </w:style>
  <w:style w:type="paragraph" w:styleId="1">
    <w:name w:val="heading 1"/>
    <w:basedOn w:val="a"/>
    <w:next w:val="a"/>
    <w:autoRedefine/>
    <w:qFormat/>
    <w:pPr>
      <w:keepNext/>
      <w:numPr>
        <w:numId w:val="1"/>
      </w:numPr>
      <w:outlineLvl w:val="0"/>
    </w:pPr>
    <w:rPr>
      <w:rFonts w:ascii="ＭＳ Ｐゴシック" w:eastAsia="ＭＳ Ｐゴシック" w:hAnsi="Arial"/>
      <w:kern w:val="24"/>
      <w:sz w:val="22"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outlineLvl w:val="1"/>
    </w:pPr>
    <w:rPr>
      <w:rFonts w:ascii="ＭＳ Ｐゴシック" w:eastAsia="ＭＳ Ｐゴシック" w:hAnsi="Arial"/>
    </w:rPr>
  </w:style>
  <w:style w:type="paragraph" w:styleId="3">
    <w:name w:val="heading 3"/>
    <w:basedOn w:val="a"/>
    <w:next w:val="a0"/>
    <w:autoRedefine/>
    <w:qFormat/>
    <w:rsid w:val="009D335C"/>
    <w:pPr>
      <w:keepNext/>
      <w:numPr>
        <w:ilvl w:val="2"/>
        <w:numId w:val="3"/>
      </w:numPr>
      <w:outlineLvl w:val="2"/>
    </w:pPr>
    <w:rPr>
      <w:rFonts w:ascii="ＭＳ Ｐゴシック" w:eastAsia="ＭＳ Ｐゴシック" w:hAnsi="Arial"/>
    </w:rPr>
  </w:style>
  <w:style w:type="paragraph" w:styleId="4">
    <w:name w:val="heading 4"/>
    <w:basedOn w:val="a"/>
    <w:next w:val="a0"/>
    <w:qFormat/>
    <w:pPr>
      <w:keepNext/>
      <w:numPr>
        <w:ilvl w:val="3"/>
        <w:numId w:val="4"/>
      </w:numPr>
      <w:outlineLvl w:val="3"/>
    </w:pPr>
    <w:rPr>
      <w:rFonts w:ascii="ＭＳ Ｐゴシック" w:eastAsia="ＭＳ Ｐゴシック"/>
    </w:rPr>
  </w:style>
  <w:style w:type="paragraph" w:styleId="5">
    <w:name w:val="heading 5"/>
    <w:basedOn w:val="a"/>
    <w:next w:val="a0"/>
    <w:qFormat/>
    <w:pPr>
      <w:keepNext/>
      <w:numPr>
        <w:ilvl w:val="4"/>
        <w:numId w:val="5"/>
      </w:numPr>
      <w:outlineLvl w:val="4"/>
    </w:pPr>
    <w:rPr>
      <w:rFonts w:ascii="Arial" w:eastAsia="ｺﾞｼｯｸ" w:hAnsi="Arial"/>
    </w:rPr>
  </w:style>
  <w:style w:type="paragraph" w:styleId="6">
    <w:name w:val="heading 6"/>
    <w:basedOn w:val="a"/>
    <w:next w:val="a0"/>
    <w:qFormat/>
    <w:pPr>
      <w:keepNext/>
      <w:numPr>
        <w:ilvl w:val="5"/>
        <w:numId w:val="6"/>
      </w:numPr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8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left="851"/>
    </w:pPr>
  </w:style>
  <w:style w:type="paragraph" w:styleId="a5">
    <w:name w:val="Date"/>
    <w:basedOn w:val="a"/>
    <w:next w:val="a"/>
    <w:rPr>
      <w:rFonts w:ascii="ＭＳ 明朝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7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9357"/>
      </w:tabs>
      <w:ind w:lef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9357"/>
      </w:tabs>
      <w:ind w:left="400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7"/>
      </w:tabs>
      <w:ind w:left="600"/>
      <w:jc w:val="left"/>
    </w:pPr>
  </w:style>
  <w:style w:type="paragraph" w:styleId="50">
    <w:name w:val="toc 5"/>
    <w:basedOn w:val="a"/>
    <w:next w:val="a"/>
    <w:autoRedefine/>
    <w:semiHidden/>
    <w:pPr>
      <w:tabs>
        <w:tab w:val="right" w:leader="dot" w:pos="9357"/>
      </w:tabs>
      <w:ind w:left="800"/>
      <w:jc w:val="left"/>
    </w:pPr>
  </w:style>
  <w:style w:type="paragraph" w:styleId="60">
    <w:name w:val="toc 6"/>
    <w:basedOn w:val="a"/>
    <w:next w:val="a"/>
    <w:autoRedefine/>
    <w:semiHidden/>
    <w:pPr>
      <w:tabs>
        <w:tab w:val="right" w:leader="dot" w:pos="9357"/>
      </w:tabs>
      <w:ind w:left="1000"/>
      <w:jc w:val="left"/>
    </w:pPr>
  </w:style>
  <w:style w:type="paragraph" w:styleId="70">
    <w:name w:val="toc 7"/>
    <w:basedOn w:val="a"/>
    <w:next w:val="a"/>
    <w:autoRedefine/>
    <w:semiHidden/>
    <w:pPr>
      <w:tabs>
        <w:tab w:val="right" w:leader="dot" w:pos="9357"/>
      </w:tabs>
      <w:ind w:left="1200"/>
      <w:jc w:val="left"/>
    </w:pPr>
  </w:style>
  <w:style w:type="paragraph" w:styleId="80">
    <w:name w:val="toc 8"/>
    <w:basedOn w:val="a"/>
    <w:next w:val="a"/>
    <w:autoRedefine/>
    <w:semiHidden/>
    <w:pPr>
      <w:tabs>
        <w:tab w:val="right" w:leader="dot" w:pos="9357"/>
      </w:tabs>
      <w:ind w:left="1400"/>
      <w:jc w:val="left"/>
    </w:pPr>
  </w:style>
  <w:style w:type="paragraph" w:styleId="90">
    <w:name w:val="toc 9"/>
    <w:basedOn w:val="a"/>
    <w:next w:val="a"/>
    <w:autoRedefine/>
    <w:semiHidden/>
    <w:pPr>
      <w:tabs>
        <w:tab w:val="right" w:leader="dot" w:pos="9357"/>
      </w:tabs>
      <w:ind w:left="1600"/>
      <w:jc w:val="left"/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8">
    <w:name w:val="Body Text"/>
    <w:basedOn w:val="a"/>
    <w:rPr>
      <w:sz w:val="16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endnote text"/>
    <w:basedOn w:val="a"/>
    <w:semiHidden/>
    <w:pPr>
      <w:snapToGrid w:val="0"/>
      <w:jc w:val="left"/>
    </w:pPr>
  </w:style>
  <w:style w:type="paragraph" w:customStyle="1" w:styleId="ab">
    <w:name w:val="文字枠"/>
    <w:basedOn w:val="a"/>
    <w:autoRedefine/>
    <w:pPr>
      <w:adjustRightInd/>
      <w:snapToGrid w:val="0"/>
      <w:spacing w:line="240" w:lineRule="atLeast"/>
      <w:textAlignment w:val="auto"/>
    </w:pPr>
    <w:rPr>
      <w:rFonts w:ascii="Century" w:eastAsia="ＭＳ 明朝"/>
      <w:kern w:val="2"/>
      <w:position w:val="0"/>
      <w:sz w:val="16"/>
    </w:rPr>
  </w:style>
  <w:style w:type="paragraph" w:customStyle="1" w:styleId="ac">
    <w:name w:val="ｿｰｽ"/>
    <w:basedOn w:val="a0"/>
    <w:autoRedefine/>
    <w:pPr>
      <w:snapToGrid w:val="0"/>
    </w:pPr>
  </w:style>
  <w:style w:type="character" w:styleId="ad">
    <w:name w:val="endnote reference"/>
    <w:semiHidden/>
    <w:rPr>
      <w:vertAlign w:val="superscript"/>
    </w:rPr>
  </w:style>
  <w:style w:type="paragraph" w:styleId="ae">
    <w:name w:val="header"/>
    <w:basedOn w:val="a"/>
    <w:pPr>
      <w:tabs>
        <w:tab w:val="center" w:pos="4252"/>
        <w:tab w:val="right" w:pos="8504"/>
      </w:tabs>
    </w:pPr>
  </w:style>
  <w:style w:type="character" w:styleId="af">
    <w:name w:val="footnote reference"/>
    <w:semiHidden/>
    <w:rPr>
      <w:vertAlign w:val="superscript"/>
    </w:rPr>
  </w:style>
  <w:style w:type="paragraph" w:styleId="af0">
    <w:name w:val="footnote text"/>
    <w:basedOn w:val="a"/>
    <w:semiHidden/>
    <w:pPr>
      <w:snapToGrid w:val="0"/>
      <w:jc w:val="left"/>
    </w:pPr>
  </w:style>
  <w:style w:type="paragraph" w:styleId="11">
    <w:name w:val="index 1"/>
    <w:basedOn w:val="a"/>
    <w:next w:val="a"/>
    <w:autoRedefine/>
    <w:semiHidden/>
    <w:pPr>
      <w:ind w:left="180" w:hanging="180"/>
    </w:pPr>
  </w:style>
  <w:style w:type="paragraph" w:styleId="21">
    <w:name w:val="index 2"/>
    <w:basedOn w:val="a"/>
    <w:next w:val="a"/>
    <w:autoRedefine/>
    <w:semiHidden/>
    <w:pPr>
      <w:ind w:left="360" w:hanging="180"/>
    </w:pPr>
  </w:style>
  <w:style w:type="paragraph" w:styleId="31">
    <w:name w:val="index 3"/>
    <w:basedOn w:val="a"/>
    <w:next w:val="a"/>
    <w:autoRedefine/>
    <w:semiHidden/>
    <w:pPr>
      <w:ind w:left="540" w:hanging="180"/>
    </w:pPr>
  </w:style>
  <w:style w:type="paragraph" w:styleId="41">
    <w:name w:val="index 4"/>
    <w:basedOn w:val="a"/>
    <w:next w:val="a"/>
    <w:autoRedefine/>
    <w:semiHidden/>
    <w:pPr>
      <w:ind w:left="720" w:hanging="180"/>
    </w:pPr>
  </w:style>
  <w:style w:type="paragraph" w:styleId="51">
    <w:name w:val="index 5"/>
    <w:basedOn w:val="a"/>
    <w:next w:val="a"/>
    <w:autoRedefine/>
    <w:semiHidden/>
    <w:pPr>
      <w:ind w:left="900" w:hanging="180"/>
    </w:pPr>
  </w:style>
  <w:style w:type="paragraph" w:styleId="61">
    <w:name w:val="index 6"/>
    <w:basedOn w:val="a"/>
    <w:next w:val="a"/>
    <w:autoRedefine/>
    <w:semiHidden/>
    <w:pPr>
      <w:ind w:left="1080" w:hanging="180"/>
    </w:pPr>
  </w:style>
  <w:style w:type="paragraph" w:styleId="71">
    <w:name w:val="index 7"/>
    <w:basedOn w:val="a"/>
    <w:next w:val="a"/>
    <w:autoRedefine/>
    <w:semiHidden/>
    <w:pPr>
      <w:ind w:left="1260" w:hanging="180"/>
    </w:pPr>
  </w:style>
  <w:style w:type="paragraph" w:styleId="81">
    <w:name w:val="index 8"/>
    <w:basedOn w:val="a"/>
    <w:next w:val="a"/>
    <w:autoRedefine/>
    <w:semiHidden/>
    <w:pPr>
      <w:ind w:left="1440" w:hanging="180"/>
    </w:pPr>
  </w:style>
  <w:style w:type="paragraph" w:styleId="91">
    <w:name w:val="index 9"/>
    <w:basedOn w:val="a"/>
    <w:next w:val="a"/>
    <w:autoRedefine/>
    <w:semiHidden/>
    <w:pPr>
      <w:ind w:left="1620" w:hanging="180"/>
    </w:pPr>
  </w:style>
  <w:style w:type="paragraph" w:styleId="af1">
    <w:name w:val="index heading"/>
    <w:basedOn w:val="a"/>
    <w:next w:val="11"/>
    <w:semiHidden/>
  </w:style>
  <w:style w:type="paragraph" w:styleId="af2">
    <w:name w:val="Note Heading"/>
    <w:basedOn w:val="a"/>
    <w:next w:val="a"/>
    <w:pPr>
      <w:jc w:val="center"/>
    </w:pPr>
  </w:style>
  <w:style w:type="paragraph" w:styleId="af3">
    <w:name w:val="Closing"/>
    <w:basedOn w:val="a"/>
    <w:next w:val="a"/>
    <w:pPr>
      <w:jc w:val="right"/>
    </w:p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styleId="22">
    <w:name w:val="Body Text 2"/>
    <w:basedOn w:val="a"/>
    <w:pPr>
      <w:jc w:val="center"/>
    </w:pPr>
    <w:rPr>
      <w:i/>
      <w:iCs/>
    </w:rPr>
  </w:style>
  <w:style w:type="paragraph" w:customStyle="1" w:styleId="xl37">
    <w:name w:val="xl37"/>
    <w:basedOn w:val="a"/>
    <w:pPr>
      <w:widowControl/>
      <w:adjustRightInd/>
      <w:spacing w:before="100" w:beforeAutospacing="1" w:after="100" w:afterAutospacing="1" w:line="240" w:lineRule="auto"/>
      <w:jc w:val="right"/>
      <w:textAlignment w:val="auto"/>
    </w:pPr>
    <w:rPr>
      <w:rFonts w:ascii="Mincho" w:eastAsia="Mincho" w:hAnsi="ＭＳ 明朝" w:hint="eastAsia"/>
      <w:position w:val="0"/>
      <w:sz w:val="20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bottom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Mincho" w:eastAsia="Mincho" w:hAnsi="ＭＳ 明朝" w:hint="eastAsia"/>
      <w:position w:val="0"/>
      <w:sz w:val="20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 w:hint="eastAsia"/>
      <w:position w:val="0"/>
      <w:sz w:val="20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bottom w:val="double" w:sz="6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 w:hint="eastAsia"/>
      <w:position w:val="0"/>
      <w:sz w:val="20"/>
    </w:rPr>
  </w:style>
  <w:style w:type="character" w:customStyle="1" w:styleId="a4">
    <w:name w:val="標準インデント (文字)"/>
    <w:link w:val="a0"/>
    <w:rsid w:val="00131CA3"/>
    <w:rPr>
      <w:rFonts w:ascii="ＭＳ Ｐ明朝" w:eastAsia="ＭＳ Ｐ明朝" w:hAnsi="Century"/>
      <w:position w:val="10"/>
      <w:sz w:val="18"/>
      <w:lang w:val="en-US" w:eastAsia="ja-JP" w:bidi="ar-SA"/>
    </w:rPr>
  </w:style>
  <w:style w:type="character" w:styleId="af6">
    <w:name w:val="Strong"/>
    <w:qFormat/>
    <w:rsid w:val="00763664"/>
    <w:rPr>
      <w:b/>
      <w:bCs/>
    </w:rPr>
  </w:style>
  <w:style w:type="paragraph" w:styleId="af7">
    <w:name w:val="Balloon Text"/>
    <w:basedOn w:val="a"/>
    <w:semiHidden/>
    <w:rsid w:val="00685155"/>
    <w:rPr>
      <w:rFonts w:ascii="Arial" w:eastAsia="ＭＳ ゴシック" w:hAnsi="Arial"/>
      <w:szCs w:val="18"/>
    </w:rPr>
  </w:style>
  <w:style w:type="table" w:styleId="af8">
    <w:name w:val="Table Grid"/>
    <w:basedOn w:val="a2"/>
    <w:uiPriority w:val="59"/>
    <w:rsid w:val="002C5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017BC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position w:val="0"/>
      <w:sz w:val="24"/>
      <w:szCs w:val="24"/>
    </w:rPr>
  </w:style>
  <w:style w:type="paragraph" w:styleId="af9">
    <w:name w:val="List Paragraph"/>
    <w:basedOn w:val="a"/>
    <w:uiPriority w:val="34"/>
    <w:qFormat/>
    <w:rsid w:val="003C307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99"/>
    <w:pPr>
      <w:widowControl w:val="0"/>
      <w:adjustRightInd w:val="0"/>
      <w:spacing w:line="360" w:lineRule="atLeast"/>
      <w:jc w:val="both"/>
      <w:textAlignment w:val="baseline"/>
    </w:pPr>
    <w:rPr>
      <w:rFonts w:ascii="ＭＳ Ｐ明朝" w:eastAsia="ＭＳ Ｐ明朝"/>
      <w:position w:val="10"/>
      <w:sz w:val="18"/>
    </w:rPr>
  </w:style>
  <w:style w:type="paragraph" w:styleId="1">
    <w:name w:val="heading 1"/>
    <w:basedOn w:val="a"/>
    <w:next w:val="a"/>
    <w:autoRedefine/>
    <w:qFormat/>
    <w:pPr>
      <w:keepNext/>
      <w:numPr>
        <w:numId w:val="1"/>
      </w:numPr>
      <w:outlineLvl w:val="0"/>
    </w:pPr>
    <w:rPr>
      <w:rFonts w:ascii="ＭＳ Ｐゴシック" w:eastAsia="ＭＳ Ｐゴシック" w:hAnsi="Arial"/>
      <w:kern w:val="24"/>
      <w:sz w:val="22"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outlineLvl w:val="1"/>
    </w:pPr>
    <w:rPr>
      <w:rFonts w:ascii="ＭＳ Ｐゴシック" w:eastAsia="ＭＳ Ｐゴシック" w:hAnsi="Arial"/>
    </w:rPr>
  </w:style>
  <w:style w:type="paragraph" w:styleId="3">
    <w:name w:val="heading 3"/>
    <w:basedOn w:val="a"/>
    <w:next w:val="a0"/>
    <w:autoRedefine/>
    <w:qFormat/>
    <w:rsid w:val="009D335C"/>
    <w:pPr>
      <w:keepNext/>
      <w:numPr>
        <w:ilvl w:val="2"/>
        <w:numId w:val="3"/>
      </w:numPr>
      <w:outlineLvl w:val="2"/>
    </w:pPr>
    <w:rPr>
      <w:rFonts w:ascii="ＭＳ Ｐゴシック" w:eastAsia="ＭＳ Ｐゴシック" w:hAnsi="Arial"/>
    </w:rPr>
  </w:style>
  <w:style w:type="paragraph" w:styleId="4">
    <w:name w:val="heading 4"/>
    <w:basedOn w:val="a"/>
    <w:next w:val="a0"/>
    <w:qFormat/>
    <w:pPr>
      <w:keepNext/>
      <w:numPr>
        <w:ilvl w:val="3"/>
        <w:numId w:val="4"/>
      </w:numPr>
      <w:outlineLvl w:val="3"/>
    </w:pPr>
    <w:rPr>
      <w:rFonts w:ascii="ＭＳ Ｐゴシック" w:eastAsia="ＭＳ Ｐゴシック"/>
    </w:rPr>
  </w:style>
  <w:style w:type="paragraph" w:styleId="5">
    <w:name w:val="heading 5"/>
    <w:basedOn w:val="a"/>
    <w:next w:val="a0"/>
    <w:qFormat/>
    <w:pPr>
      <w:keepNext/>
      <w:numPr>
        <w:ilvl w:val="4"/>
        <w:numId w:val="5"/>
      </w:numPr>
      <w:outlineLvl w:val="4"/>
    </w:pPr>
    <w:rPr>
      <w:rFonts w:ascii="Arial" w:eastAsia="ｺﾞｼｯｸ" w:hAnsi="Arial"/>
    </w:rPr>
  </w:style>
  <w:style w:type="paragraph" w:styleId="6">
    <w:name w:val="heading 6"/>
    <w:basedOn w:val="a"/>
    <w:next w:val="a0"/>
    <w:qFormat/>
    <w:pPr>
      <w:keepNext/>
      <w:numPr>
        <w:ilvl w:val="5"/>
        <w:numId w:val="6"/>
      </w:numPr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0"/>
    <w:qFormat/>
    <w:pPr>
      <w:keepNext/>
      <w:numPr>
        <w:ilvl w:val="7"/>
        <w:numId w:val="8"/>
      </w:numPr>
      <w:outlineLvl w:val="7"/>
    </w:p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left="851"/>
    </w:pPr>
  </w:style>
  <w:style w:type="paragraph" w:styleId="a5">
    <w:name w:val="Date"/>
    <w:basedOn w:val="a"/>
    <w:next w:val="a"/>
    <w:rPr>
      <w:rFonts w:ascii="ＭＳ 明朝"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357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autoRedefine/>
    <w:uiPriority w:val="39"/>
    <w:pPr>
      <w:tabs>
        <w:tab w:val="right" w:leader="dot" w:pos="9357"/>
      </w:tabs>
      <w:ind w:lef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9357"/>
      </w:tabs>
      <w:ind w:left="400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7"/>
      </w:tabs>
      <w:ind w:left="600"/>
      <w:jc w:val="left"/>
    </w:pPr>
  </w:style>
  <w:style w:type="paragraph" w:styleId="50">
    <w:name w:val="toc 5"/>
    <w:basedOn w:val="a"/>
    <w:next w:val="a"/>
    <w:autoRedefine/>
    <w:semiHidden/>
    <w:pPr>
      <w:tabs>
        <w:tab w:val="right" w:leader="dot" w:pos="9357"/>
      </w:tabs>
      <w:ind w:left="800"/>
      <w:jc w:val="left"/>
    </w:pPr>
  </w:style>
  <w:style w:type="paragraph" w:styleId="60">
    <w:name w:val="toc 6"/>
    <w:basedOn w:val="a"/>
    <w:next w:val="a"/>
    <w:autoRedefine/>
    <w:semiHidden/>
    <w:pPr>
      <w:tabs>
        <w:tab w:val="right" w:leader="dot" w:pos="9357"/>
      </w:tabs>
      <w:ind w:left="1000"/>
      <w:jc w:val="left"/>
    </w:pPr>
  </w:style>
  <w:style w:type="paragraph" w:styleId="70">
    <w:name w:val="toc 7"/>
    <w:basedOn w:val="a"/>
    <w:next w:val="a"/>
    <w:autoRedefine/>
    <w:semiHidden/>
    <w:pPr>
      <w:tabs>
        <w:tab w:val="right" w:leader="dot" w:pos="9357"/>
      </w:tabs>
      <w:ind w:left="1200"/>
      <w:jc w:val="left"/>
    </w:pPr>
  </w:style>
  <w:style w:type="paragraph" w:styleId="80">
    <w:name w:val="toc 8"/>
    <w:basedOn w:val="a"/>
    <w:next w:val="a"/>
    <w:autoRedefine/>
    <w:semiHidden/>
    <w:pPr>
      <w:tabs>
        <w:tab w:val="right" w:leader="dot" w:pos="9357"/>
      </w:tabs>
      <w:ind w:left="1400"/>
      <w:jc w:val="left"/>
    </w:pPr>
  </w:style>
  <w:style w:type="paragraph" w:styleId="90">
    <w:name w:val="toc 9"/>
    <w:basedOn w:val="a"/>
    <w:next w:val="a"/>
    <w:autoRedefine/>
    <w:semiHidden/>
    <w:pPr>
      <w:tabs>
        <w:tab w:val="right" w:leader="dot" w:pos="9357"/>
      </w:tabs>
      <w:ind w:left="1600"/>
      <w:jc w:val="left"/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8">
    <w:name w:val="Body Text"/>
    <w:basedOn w:val="a"/>
    <w:rPr>
      <w:sz w:val="16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endnote text"/>
    <w:basedOn w:val="a"/>
    <w:semiHidden/>
    <w:pPr>
      <w:snapToGrid w:val="0"/>
      <w:jc w:val="left"/>
    </w:pPr>
  </w:style>
  <w:style w:type="paragraph" w:customStyle="1" w:styleId="ab">
    <w:name w:val="文字枠"/>
    <w:basedOn w:val="a"/>
    <w:autoRedefine/>
    <w:pPr>
      <w:adjustRightInd/>
      <w:snapToGrid w:val="0"/>
      <w:spacing w:line="240" w:lineRule="atLeast"/>
      <w:textAlignment w:val="auto"/>
    </w:pPr>
    <w:rPr>
      <w:rFonts w:ascii="Century" w:eastAsia="ＭＳ 明朝"/>
      <w:kern w:val="2"/>
      <w:position w:val="0"/>
      <w:sz w:val="16"/>
    </w:rPr>
  </w:style>
  <w:style w:type="paragraph" w:customStyle="1" w:styleId="ac">
    <w:name w:val="ｿｰｽ"/>
    <w:basedOn w:val="a0"/>
    <w:autoRedefine/>
    <w:pPr>
      <w:snapToGrid w:val="0"/>
    </w:pPr>
  </w:style>
  <w:style w:type="character" w:styleId="ad">
    <w:name w:val="endnote reference"/>
    <w:semiHidden/>
    <w:rPr>
      <w:vertAlign w:val="superscript"/>
    </w:rPr>
  </w:style>
  <w:style w:type="paragraph" w:styleId="ae">
    <w:name w:val="header"/>
    <w:basedOn w:val="a"/>
    <w:pPr>
      <w:tabs>
        <w:tab w:val="center" w:pos="4252"/>
        <w:tab w:val="right" w:pos="8504"/>
      </w:tabs>
    </w:pPr>
  </w:style>
  <w:style w:type="character" w:styleId="af">
    <w:name w:val="footnote reference"/>
    <w:semiHidden/>
    <w:rPr>
      <w:vertAlign w:val="superscript"/>
    </w:rPr>
  </w:style>
  <w:style w:type="paragraph" w:styleId="af0">
    <w:name w:val="footnote text"/>
    <w:basedOn w:val="a"/>
    <w:semiHidden/>
    <w:pPr>
      <w:snapToGrid w:val="0"/>
      <w:jc w:val="left"/>
    </w:pPr>
  </w:style>
  <w:style w:type="paragraph" w:styleId="11">
    <w:name w:val="index 1"/>
    <w:basedOn w:val="a"/>
    <w:next w:val="a"/>
    <w:autoRedefine/>
    <w:semiHidden/>
    <w:pPr>
      <w:ind w:left="180" w:hanging="180"/>
    </w:pPr>
  </w:style>
  <w:style w:type="paragraph" w:styleId="21">
    <w:name w:val="index 2"/>
    <w:basedOn w:val="a"/>
    <w:next w:val="a"/>
    <w:autoRedefine/>
    <w:semiHidden/>
    <w:pPr>
      <w:ind w:left="360" w:hanging="180"/>
    </w:pPr>
  </w:style>
  <w:style w:type="paragraph" w:styleId="31">
    <w:name w:val="index 3"/>
    <w:basedOn w:val="a"/>
    <w:next w:val="a"/>
    <w:autoRedefine/>
    <w:semiHidden/>
    <w:pPr>
      <w:ind w:left="540" w:hanging="180"/>
    </w:pPr>
  </w:style>
  <w:style w:type="paragraph" w:styleId="41">
    <w:name w:val="index 4"/>
    <w:basedOn w:val="a"/>
    <w:next w:val="a"/>
    <w:autoRedefine/>
    <w:semiHidden/>
    <w:pPr>
      <w:ind w:left="720" w:hanging="180"/>
    </w:pPr>
  </w:style>
  <w:style w:type="paragraph" w:styleId="51">
    <w:name w:val="index 5"/>
    <w:basedOn w:val="a"/>
    <w:next w:val="a"/>
    <w:autoRedefine/>
    <w:semiHidden/>
    <w:pPr>
      <w:ind w:left="900" w:hanging="180"/>
    </w:pPr>
  </w:style>
  <w:style w:type="paragraph" w:styleId="61">
    <w:name w:val="index 6"/>
    <w:basedOn w:val="a"/>
    <w:next w:val="a"/>
    <w:autoRedefine/>
    <w:semiHidden/>
    <w:pPr>
      <w:ind w:left="1080" w:hanging="180"/>
    </w:pPr>
  </w:style>
  <w:style w:type="paragraph" w:styleId="71">
    <w:name w:val="index 7"/>
    <w:basedOn w:val="a"/>
    <w:next w:val="a"/>
    <w:autoRedefine/>
    <w:semiHidden/>
    <w:pPr>
      <w:ind w:left="1260" w:hanging="180"/>
    </w:pPr>
  </w:style>
  <w:style w:type="paragraph" w:styleId="81">
    <w:name w:val="index 8"/>
    <w:basedOn w:val="a"/>
    <w:next w:val="a"/>
    <w:autoRedefine/>
    <w:semiHidden/>
    <w:pPr>
      <w:ind w:left="1440" w:hanging="180"/>
    </w:pPr>
  </w:style>
  <w:style w:type="paragraph" w:styleId="91">
    <w:name w:val="index 9"/>
    <w:basedOn w:val="a"/>
    <w:next w:val="a"/>
    <w:autoRedefine/>
    <w:semiHidden/>
    <w:pPr>
      <w:ind w:left="1620" w:hanging="180"/>
    </w:pPr>
  </w:style>
  <w:style w:type="paragraph" w:styleId="af1">
    <w:name w:val="index heading"/>
    <w:basedOn w:val="a"/>
    <w:next w:val="11"/>
    <w:semiHidden/>
  </w:style>
  <w:style w:type="paragraph" w:styleId="af2">
    <w:name w:val="Note Heading"/>
    <w:basedOn w:val="a"/>
    <w:next w:val="a"/>
    <w:pPr>
      <w:jc w:val="center"/>
    </w:pPr>
  </w:style>
  <w:style w:type="paragraph" w:styleId="af3">
    <w:name w:val="Closing"/>
    <w:basedOn w:val="a"/>
    <w:next w:val="a"/>
    <w:pPr>
      <w:jc w:val="right"/>
    </w:p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styleId="22">
    <w:name w:val="Body Text 2"/>
    <w:basedOn w:val="a"/>
    <w:pPr>
      <w:jc w:val="center"/>
    </w:pPr>
    <w:rPr>
      <w:i/>
      <w:iCs/>
    </w:rPr>
  </w:style>
  <w:style w:type="paragraph" w:customStyle="1" w:styleId="xl37">
    <w:name w:val="xl37"/>
    <w:basedOn w:val="a"/>
    <w:pPr>
      <w:widowControl/>
      <w:adjustRightInd/>
      <w:spacing w:before="100" w:beforeAutospacing="1" w:after="100" w:afterAutospacing="1" w:line="240" w:lineRule="auto"/>
      <w:jc w:val="right"/>
      <w:textAlignment w:val="auto"/>
    </w:pPr>
    <w:rPr>
      <w:rFonts w:ascii="Mincho" w:eastAsia="Mincho" w:hAnsi="ＭＳ 明朝" w:hint="eastAsia"/>
      <w:position w:val="0"/>
      <w:sz w:val="20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bottom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Mincho" w:eastAsia="Mincho" w:hAnsi="ＭＳ 明朝" w:hint="eastAsia"/>
      <w:position w:val="0"/>
      <w:sz w:val="20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 w:hint="eastAsia"/>
      <w:position w:val="0"/>
      <w:sz w:val="20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bottom w:val="double" w:sz="6" w:space="0" w:color="auto"/>
        <w:right w:val="double" w:sz="6" w:space="0" w:color="auto"/>
      </w:pBdr>
      <w:adjustRightInd/>
      <w:spacing w:before="100" w:beforeAutospacing="1" w:after="100" w:afterAutospacing="1" w:line="240" w:lineRule="auto"/>
      <w:jc w:val="left"/>
      <w:textAlignment w:val="auto"/>
    </w:pPr>
    <w:rPr>
      <w:rFonts w:ascii="ＭＳ 明朝" w:eastAsia="ＭＳ 明朝" w:hAnsi="ＭＳ 明朝" w:hint="eastAsia"/>
      <w:position w:val="0"/>
      <w:sz w:val="20"/>
    </w:rPr>
  </w:style>
  <w:style w:type="character" w:customStyle="1" w:styleId="a4">
    <w:name w:val="標準インデント (文字)"/>
    <w:link w:val="a0"/>
    <w:rsid w:val="00131CA3"/>
    <w:rPr>
      <w:rFonts w:ascii="ＭＳ Ｐ明朝" w:eastAsia="ＭＳ Ｐ明朝" w:hAnsi="Century"/>
      <w:position w:val="10"/>
      <w:sz w:val="18"/>
      <w:lang w:val="en-US" w:eastAsia="ja-JP" w:bidi="ar-SA"/>
    </w:rPr>
  </w:style>
  <w:style w:type="character" w:styleId="af6">
    <w:name w:val="Strong"/>
    <w:qFormat/>
    <w:rsid w:val="00763664"/>
    <w:rPr>
      <w:b/>
      <w:bCs/>
    </w:rPr>
  </w:style>
  <w:style w:type="paragraph" w:styleId="af7">
    <w:name w:val="Balloon Text"/>
    <w:basedOn w:val="a"/>
    <w:semiHidden/>
    <w:rsid w:val="00685155"/>
    <w:rPr>
      <w:rFonts w:ascii="Arial" w:eastAsia="ＭＳ ゴシック" w:hAnsi="Arial"/>
      <w:szCs w:val="18"/>
    </w:rPr>
  </w:style>
  <w:style w:type="table" w:styleId="af8">
    <w:name w:val="Table Grid"/>
    <w:basedOn w:val="a2"/>
    <w:uiPriority w:val="59"/>
    <w:rsid w:val="002C5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017BC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position w:val="0"/>
      <w:sz w:val="24"/>
      <w:szCs w:val="24"/>
    </w:rPr>
  </w:style>
  <w:style w:type="paragraph" w:styleId="af9">
    <w:name w:val="List Paragraph"/>
    <w:basedOn w:val="a"/>
    <w:uiPriority w:val="34"/>
    <w:qFormat/>
    <w:rsid w:val="003C30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1.odn.ne.jp/niinii/rireki-ec.htm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TK\Comsrc\Csv&#22793;&#25563;&#20181;&#27096;&#26360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Csv変換仕様書.dotx</Template>
  <TotalTime>397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プロジェクトリソース管理</vt:lpstr>
      <vt:lpstr>プロジェクトリソース管理</vt:lpstr>
    </vt:vector>
  </TitlesOfParts>
  <Company>SKYware</Company>
  <LinksUpToDate>false</LinksUpToDate>
  <CharactersWithSpaces>1701</CharactersWithSpaces>
  <SharedDoc>false</SharedDoc>
  <HLinks>
    <vt:vector size="198" baseType="variant">
      <vt:variant>
        <vt:i4>7405572</vt:i4>
      </vt:variant>
      <vt:variant>
        <vt:i4>192</vt:i4>
      </vt:variant>
      <vt:variant>
        <vt:i4>0</vt:i4>
      </vt:variant>
      <vt:variant>
        <vt:i4>5</vt:i4>
      </vt:variant>
      <vt:variant>
        <vt:lpwstr>\\ntservr1\public</vt:lpwstr>
      </vt:variant>
      <vt:variant>
        <vt:lpwstr/>
      </vt:variant>
      <vt:variant>
        <vt:i4>6029320</vt:i4>
      </vt:variant>
      <vt:variant>
        <vt:i4>189</vt:i4>
      </vt:variant>
      <vt:variant>
        <vt:i4>0</vt:i4>
      </vt:variant>
      <vt:variant>
        <vt:i4>5</vt:i4>
      </vt:variant>
      <vt:variant>
        <vt:lpwstr>\\ntservr1\public\company</vt:lpwstr>
      </vt:variant>
      <vt:variant>
        <vt:lpwstr/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_Toc124665049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_Toc124665048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_Toc124665047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_Toc124665046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_Toc124665045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_Toc124665044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_Toc124665043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_Toc124665042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_Toc124665041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_Toc124665040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_Toc124665039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_Toc124665038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_Toc124665037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_Toc124665036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_Toc124665035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_Toc124665034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_Toc124665033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_Toc124665032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_Toc124665031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_Toc124665030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_Toc124665029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_Toc124665028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_Toc124665027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_Toc124665026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_Toc124665025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_Toc124665024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_Toc124665023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_Toc124665022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_Toc124665021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_Toc124665020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_Toc124665019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プロジェクトリソース管理</dc:title>
  <dc:creator>kamii</dc:creator>
  <cp:lastModifiedBy>kamii</cp:lastModifiedBy>
  <cp:revision>4</cp:revision>
  <cp:lastPrinted>2006-01-10T03:14:00Z</cp:lastPrinted>
  <dcterms:created xsi:type="dcterms:W3CDTF">2015-12-31T04:19:00Z</dcterms:created>
  <dcterms:modified xsi:type="dcterms:W3CDTF">2015-12-31T10:57:00Z</dcterms:modified>
</cp:coreProperties>
</file>